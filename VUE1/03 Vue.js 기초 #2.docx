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4EB6F881" w:rsidR="003601EA" w:rsidRPr="00D64B8C" w:rsidRDefault="00476A51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V</w:t>
      </w:r>
      <w:r>
        <w:rPr>
          <w:sz w:val="48"/>
          <w:szCs w:val="52"/>
        </w:rPr>
        <w:t>ue.j</w:t>
      </w:r>
      <w:r w:rsidR="005B6B5B">
        <w:rPr>
          <w:sz w:val="48"/>
          <w:szCs w:val="52"/>
        </w:rPr>
        <w:t xml:space="preserve">s </w:t>
      </w:r>
      <w:r w:rsidR="005B6B5B">
        <w:rPr>
          <w:rFonts w:hint="eastAsia"/>
          <w:sz w:val="48"/>
          <w:szCs w:val="52"/>
        </w:rPr>
        <w:t xml:space="preserve">기초 </w:t>
      </w:r>
      <w:r w:rsidR="005B6B5B">
        <w:rPr>
          <w:sz w:val="48"/>
          <w:szCs w:val="52"/>
        </w:rPr>
        <w:t>#2</w:t>
      </w:r>
    </w:p>
    <w:p w14:paraId="139A3EA0" w14:textId="618660BA" w:rsidR="00D64B8C" w:rsidRDefault="001073AB" w:rsidP="00F579D5">
      <w:r>
        <w:t>202</w:t>
      </w:r>
      <w:r w:rsidR="0031579E">
        <w:t>2</w:t>
      </w:r>
      <w:r>
        <w:t>-04-12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2FD996A4" w:rsidR="00BF5CCA" w:rsidRDefault="003A67D4" w:rsidP="00F579D5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 변경 기능 구현</w:t>
      </w:r>
    </w:p>
    <w:p w14:paraId="4974ED5D" w14:textId="097C9432" w:rsidR="0049760D" w:rsidRDefault="0049760D" w:rsidP="00F579D5">
      <w:r>
        <w:rPr>
          <w:rFonts w:hint="eastAsia"/>
        </w:rPr>
        <w:t>메소드 리턴값 출력</w:t>
      </w:r>
    </w:p>
    <w:p w14:paraId="47D21A5A" w14:textId="14432231" w:rsidR="00D64B8C" w:rsidRDefault="009F763F" w:rsidP="00F579D5">
      <w:r>
        <w:rPr>
          <w:rFonts w:hint="eastAsia"/>
        </w:rPr>
        <w:t>계산 속성 구현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9D2414B" w14:textId="473788D9" w:rsidR="00666D22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0683367" w:history="1">
        <w:r w:rsidR="00666D22" w:rsidRPr="004330FF">
          <w:rPr>
            <w:rStyle w:val="Hyperlink"/>
            <w:rFonts w:hAnsi="굴림체"/>
            <w:noProof/>
          </w:rPr>
          <w:t>1.</w:t>
        </w:r>
        <w:r w:rsidR="00666D22" w:rsidRPr="004330FF">
          <w:rPr>
            <w:rStyle w:val="Hyperlink"/>
            <w:noProof/>
          </w:rPr>
          <w:t xml:space="preserve"> CSS 클래스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_Toc100683367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2</w:t>
        </w:r>
        <w:r w:rsidR="00666D22">
          <w:rPr>
            <w:noProof/>
            <w:webHidden/>
          </w:rPr>
          <w:fldChar w:fldCharType="end"/>
        </w:r>
      </w:hyperlink>
    </w:p>
    <w:p w14:paraId="721FB6EE" w14:textId="2B748CBD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68" w:history="1">
        <w:r w:rsidR="00666D22" w:rsidRPr="004330FF">
          <w:rPr>
            <w:rStyle w:val="Hyperlink"/>
            <w:noProof/>
          </w:rPr>
          <w:t>1) v-bind:class="javascript 객체"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_Toc100683368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2</w:t>
        </w:r>
        <w:r w:rsidR="00666D22">
          <w:rPr>
            <w:noProof/>
            <w:webHidden/>
          </w:rPr>
          <w:fldChar w:fldCharType="end"/>
        </w:r>
      </w:hyperlink>
    </w:p>
    <w:p w14:paraId="45B9BCC0" w14:textId="64B19516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69" w:history="1">
        <w:r w:rsidR="00666D22" w:rsidRPr="004330FF">
          <w:rPr>
            <w:rStyle w:val="Hyperlink"/>
            <w:noProof/>
          </w:rPr>
          <w:t>2) v-bind:class="javascript 문자열"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_Toc100683369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4</w:t>
        </w:r>
        <w:r w:rsidR="00666D22">
          <w:rPr>
            <w:noProof/>
            <w:webHidden/>
          </w:rPr>
          <w:fldChar w:fldCharType="end"/>
        </w:r>
      </w:hyperlink>
    </w:p>
    <w:p w14:paraId="018AE7FF" w14:textId="72265BF1" w:rsidR="00666D22" w:rsidRDefault="000105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00683370" w:history="1">
        <w:r w:rsidR="00666D22" w:rsidRPr="004330FF">
          <w:rPr>
            <w:rStyle w:val="Hyperlink"/>
            <w:rFonts w:hAnsi="굴림체"/>
            <w:noProof/>
          </w:rPr>
          <w:t>2.</w:t>
        </w:r>
        <w:r w:rsidR="00666D22" w:rsidRPr="004330FF">
          <w:rPr>
            <w:rStyle w:val="Hyperlink"/>
            <w:noProof/>
          </w:rPr>
          <w:t xml:space="preserve"> 인라인 서식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_Toc100683370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5</w:t>
        </w:r>
        <w:r w:rsidR="00666D22">
          <w:rPr>
            <w:noProof/>
            <w:webHidden/>
          </w:rPr>
          <w:fldChar w:fldCharType="end"/>
        </w:r>
      </w:hyperlink>
    </w:p>
    <w:p w14:paraId="48F2D7BC" w14:textId="7C4E1A0E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71" w:history="1">
        <w:r w:rsidR="00666D22" w:rsidRPr="004330FF">
          <w:rPr>
            <w:rStyle w:val="Hyperlink"/>
            <w:noProof/>
          </w:rPr>
          <w:t>1) Naming Convention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_Toc100683371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5</w:t>
        </w:r>
        <w:r w:rsidR="00666D22">
          <w:rPr>
            <w:noProof/>
            <w:webHidden/>
          </w:rPr>
          <w:fldChar w:fldCharType="end"/>
        </w:r>
      </w:hyperlink>
    </w:p>
    <w:p w14:paraId="274B26AF" w14:textId="0B80913C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72" w:history="1">
        <w:r w:rsidR="00666D22" w:rsidRPr="004330FF">
          <w:rPr>
            <w:rStyle w:val="Hyperlink"/>
            <w:noProof/>
          </w:rPr>
          <w:t>2) v-bind:style="javascript 객체"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_Toc100683372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6</w:t>
        </w:r>
        <w:r w:rsidR="00666D22">
          <w:rPr>
            <w:noProof/>
            <w:webHidden/>
          </w:rPr>
          <w:fldChar w:fldCharType="end"/>
        </w:r>
      </w:hyperlink>
    </w:p>
    <w:p w14:paraId="0917CF49" w14:textId="7BA2AD68" w:rsidR="00666D22" w:rsidRDefault="000105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00683373" w:history="1">
        <w:r w:rsidR="00666D22" w:rsidRPr="004330FF">
          <w:rPr>
            <w:rStyle w:val="Hyperlink"/>
            <w:rFonts w:hAnsi="굴림체"/>
            <w:noProof/>
          </w:rPr>
          <w:t>3.</w:t>
        </w:r>
        <w:r w:rsidR="00666D22" w:rsidRPr="004330FF">
          <w:rPr>
            <w:rStyle w:val="Hyperlink"/>
            <w:noProof/>
          </w:rPr>
          <w:t xml:space="preserve"> 계산 결과 출력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_Toc100683373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8</w:t>
        </w:r>
        <w:r w:rsidR="00666D22">
          <w:rPr>
            <w:noProof/>
            <w:webHidden/>
          </w:rPr>
          <w:fldChar w:fldCharType="end"/>
        </w:r>
      </w:hyperlink>
    </w:p>
    <w:p w14:paraId="7177D079" w14:textId="2EBB6E56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74" w:history="1">
        <w:r w:rsidR="00666D22" w:rsidRPr="004330FF">
          <w:rPr>
            <w:rStyle w:val="Hyperlink"/>
            <w:noProof/>
          </w:rPr>
          <w:t>1) 계산식 출력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_Toc100683374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8</w:t>
        </w:r>
        <w:r w:rsidR="00666D22">
          <w:rPr>
            <w:noProof/>
            <w:webHidden/>
          </w:rPr>
          <w:fldChar w:fldCharType="end"/>
        </w:r>
      </w:hyperlink>
    </w:p>
    <w:p w14:paraId="1C85B190" w14:textId="302AD7B3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75" w:history="1">
        <w:r w:rsidR="00666D22" w:rsidRPr="004330FF">
          <w:rPr>
            <w:rStyle w:val="Hyperlink"/>
            <w:noProof/>
          </w:rPr>
          <w:t>2) 메소드 리턴값 출력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_Toc100683375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10</w:t>
        </w:r>
        <w:r w:rsidR="00666D22">
          <w:rPr>
            <w:noProof/>
            <w:webHidden/>
          </w:rPr>
          <w:fldChar w:fldCharType="end"/>
        </w:r>
      </w:hyperlink>
    </w:p>
    <w:p w14:paraId="4FF9A1AD" w14:textId="568B01A4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76" w:history="1">
        <w:r w:rsidR="00666D22" w:rsidRPr="004330FF">
          <w:rPr>
            <w:rStyle w:val="Hyperlink"/>
            <w:noProof/>
          </w:rPr>
          <w:t>3) 계산 속성 getter 구현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_Toc100683376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11</w:t>
        </w:r>
        <w:r w:rsidR="00666D22">
          <w:rPr>
            <w:noProof/>
            <w:webHidden/>
          </w:rPr>
          <w:fldChar w:fldCharType="end"/>
        </w:r>
      </w:hyperlink>
    </w:p>
    <w:p w14:paraId="36BC44D0" w14:textId="1DD623E7" w:rsidR="00666D22" w:rsidRDefault="000105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00683377" w:history="1">
        <w:r w:rsidR="00666D22" w:rsidRPr="004330FF">
          <w:rPr>
            <w:rStyle w:val="Hyperlink"/>
            <w:noProof/>
          </w:rPr>
          <w:t>4) 계산 속성 getter setter 구현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_Toc100683377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15</w:t>
        </w:r>
        <w:r w:rsidR="00666D22">
          <w:rPr>
            <w:noProof/>
            <w:webHidden/>
          </w:rPr>
          <w:fldChar w:fldCharType="end"/>
        </w:r>
      </w:hyperlink>
    </w:p>
    <w:p w14:paraId="6FA8A6AB" w14:textId="33A5E592" w:rsidR="00666D22" w:rsidRDefault="000105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00683378" w:history="1">
        <w:r w:rsidR="00666D22" w:rsidRPr="004330FF">
          <w:rPr>
            <w:rStyle w:val="Hyperlink"/>
            <w:rFonts w:hAnsi="굴림체"/>
            <w:noProof/>
          </w:rPr>
          <w:t>4.</w:t>
        </w:r>
        <w:r w:rsidR="00666D22" w:rsidRPr="004330FF">
          <w:rPr>
            <w:rStyle w:val="Hyperlink"/>
            <w:noProof/>
          </w:rPr>
          <w:t xml:space="preserve"> 연습문제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_Toc100683378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17</w:t>
        </w:r>
        <w:r w:rsidR="00666D22">
          <w:rPr>
            <w:noProof/>
            <w:webHidden/>
          </w:rPr>
          <w:fldChar w:fldCharType="end"/>
        </w:r>
      </w:hyperlink>
    </w:p>
    <w:p w14:paraId="72139BF8" w14:textId="340ED66C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11B6AAE6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342D450C" w:rsidR="00F80A28" w:rsidRDefault="00037B3E" w:rsidP="00F80A28">
      <w:pPr>
        <w:pStyle w:val="Heading1"/>
      </w:pPr>
      <w:bookmarkStart w:id="0" w:name="_Toc100683367"/>
      <w:r>
        <w:rPr>
          <w:rFonts w:hint="eastAsia"/>
        </w:rPr>
        <w:lastRenderedPageBreak/>
        <w:t>C</w:t>
      </w:r>
      <w:r>
        <w:t xml:space="preserve">SS </w:t>
      </w:r>
      <w:r>
        <w:rPr>
          <w:rFonts w:hint="eastAsia"/>
        </w:rPr>
        <w:t>클래스</w:t>
      </w:r>
      <w:bookmarkEnd w:id="0"/>
    </w:p>
    <w:p w14:paraId="64FD965E" w14:textId="14E9688A" w:rsidR="00F80A28" w:rsidRPr="001073AB" w:rsidRDefault="008440BC" w:rsidP="00F80A28">
      <w:pPr>
        <w:pStyle w:val="Heading2"/>
      </w:pPr>
      <w:bookmarkStart w:id="1" w:name="_Toc100683368"/>
      <w:r w:rsidRPr="001073AB">
        <w:rPr>
          <w:rFonts w:hint="eastAsia"/>
        </w:rPr>
        <w:t>v</w:t>
      </w:r>
      <w:r w:rsidRPr="001073AB">
        <w:t>-bind:class</w:t>
      </w:r>
      <w:r w:rsidR="00B41B29" w:rsidRPr="001073AB">
        <w:t>="</w:t>
      </w:r>
      <w:r w:rsidR="005116BF" w:rsidRPr="001073AB">
        <w:t xml:space="preserve">javascript </w:t>
      </w:r>
      <w:r w:rsidR="00290D0D" w:rsidRPr="001073AB">
        <w:t>객체</w:t>
      </w:r>
      <w:r w:rsidR="00B41B29" w:rsidRPr="001073AB">
        <w:rPr>
          <w:rFonts w:hint="eastAsia"/>
        </w:rPr>
        <w:t>"</w:t>
      </w:r>
      <w:bookmarkEnd w:id="1"/>
    </w:p>
    <w:p w14:paraId="1AAC98C5" w14:textId="3BC32396" w:rsidR="008440BC" w:rsidRDefault="008440BC" w:rsidP="008440BC">
      <w:pPr>
        <w:pStyle w:val="Heading3"/>
      </w:pPr>
      <w:r>
        <w:rPr>
          <w:rFonts w:hint="eastAsia"/>
        </w:rPr>
        <w:t>c</w:t>
      </w:r>
      <w:r>
        <w:t>heckbox5.html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40BC" w14:paraId="397E9D1C" w14:textId="77777777" w:rsidTr="008440BC">
        <w:tc>
          <w:tcPr>
            <w:tcW w:w="10456" w:type="dxa"/>
          </w:tcPr>
          <w:p w14:paraId="6373DC6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EDB4FC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E9088DD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4A0FB9B" w14:textId="77777777" w:rsidR="00031B86" w:rsidRPr="00031B86" w:rsidRDefault="00031B86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31B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031B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31B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31B8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31B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31B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031B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EFDBDBE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7650813" w14:textId="4C8166B3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="00960B5C" w:rsidRPr="0040278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div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#</w:t>
            </w:r>
            <w:r w:rsidR="00EA485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9F3A9E0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3C8E2A6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CABBFEA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03EE4409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99FF99"/>
              </w:rPr>
              <w:t>green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#afa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6B4C072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F47B194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C743E4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285F685" w14:textId="7CAA973B" w:rsid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382792C" w14:textId="61317802" w:rsidR="00A04AD4" w:rsidRPr="008440BC" w:rsidRDefault="00A04AD4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  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40278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div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</w:t>
            </w:r>
            <w:r w:rsidR="00EA485B"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="00EA485B"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="00EA485B"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="00EA485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="00EA485B"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="00EA485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v-bind:class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"{ 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green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: 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}"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84F2627" w14:textId="7080B90C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F779E35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8440B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AFD0A6D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885FA1F" w14:textId="77777777" w:rsid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BCA92D2" w14:textId="4376254B" w:rsidR="00A04AD4" w:rsidRPr="008440BC" w:rsidRDefault="00A04AD4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  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6D9614A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76082E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BEA37AB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7366727C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C4302C5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1CE25FE" w14:textId="16CEFB7D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0C9466BB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3435C550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DDF5C71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4CEA0E60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63D46E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7D5F56C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DF635E7" w14:textId="1FA3D491" w:rsidR="008440BC" w:rsidRDefault="008440BC" w:rsidP="00B35A79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1B189D9" w14:textId="475E9202" w:rsidR="005502F4" w:rsidRDefault="005502F4" w:rsidP="005502F4"/>
    <w:p w14:paraId="3BD20CD0" w14:textId="4046620A" w:rsidR="00C103E3" w:rsidRDefault="00937728" w:rsidP="005502F4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v-bind:class</w:t>
      </w:r>
      <w:r w:rsidRPr="008440BC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"{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}"</w:t>
      </w:r>
    </w:p>
    <w:p w14:paraId="03D3A989" w14:textId="77777777" w:rsidR="000A0187" w:rsidRPr="000A0187" w:rsidRDefault="000A0187" w:rsidP="005502F4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</w:p>
    <w:p w14:paraId="2DFF1C2A" w14:textId="074D47B2" w:rsidR="00937728" w:rsidRPr="009F3355" w:rsidRDefault="00937728" w:rsidP="005502F4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value </w:t>
      </w:r>
      <w:r w:rsidRPr="009F3355">
        <w:rPr>
          <w:rFonts w:ascii="Consolas" w:hAnsi="Consolas"/>
        </w:rPr>
        <w:t>속성값이</w:t>
      </w:r>
      <w:r w:rsidRPr="009F3355">
        <w:rPr>
          <w:rFonts w:ascii="Consolas" w:hAnsi="Consolas"/>
        </w:rPr>
        <w:t xml:space="preserve"> true </w:t>
      </w:r>
      <w:r w:rsidRPr="009F3355">
        <w:rPr>
          <w:rFonts w:ascii="Consolas" w:hAnsi="Consolas"/>
        </w:rPr>
        <w:t>이면</w:t>
      </w:r>
      <w:r w:rsidRPr="009F3355">
        <w:rPr>
          <w:rFonts w:ascii="Consolas" w:hAnsi="Consolas"/>
        </w:rPr>
        <w:t xml:space="preserve">,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455A46F2" w14:textId="650D7BD4" w:rsidR="00937728" w:rsidRPr="009F3355" w:rsidRDefault="00C103E3" w:rsidP="005502F4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A2450B" w:rsidRPr="009F3355">
        <w:rPr>
          <w:rFonts w:ascii="Consolas" w:hAnsi="Consolas"/>
        </w:rPr>
        <w:t xml:space="preserve">   </w:t>
      </w:r>
      <w:r w:rsidR="00937728" w:rsidRPr="009F3355">
        <w:rPr>
          <w:rFonts w:ascii="Consolas" w:hAnsi="Consolas"/>
        </w:rPr>
        <w:t xml:space="preserve">  </w:t>
      </w:r>
      <w:r w:rsidR="00A2450B"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="004D7AAD" w:rsidRPr="009F3355">
        <w:rPr>
          <w:rFonts w:ascii="Consolas" w:hAnsi="Consolas"/>
        </w:rPr>
        <w:t>="</w:t>
      </w:r>
      <w:r w:rsidR="00A2450B"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="004D7AAD" w:rsidRPr="009F3355">
        <w:rPr>
          <w:rFonts w:ascii="Consolas" w:hAnsi="Consolas"/>
        </w:rPr>
        <w:t>"</w:t>
      </w:r>
    </w:p>
    <w:p w14:paraId="72CBE808" w14:textId="2BCB2A41" w:rsidR="00A2450B" w:rsidRDefault="00A2450B" w:rsidP="005502F4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</w:t>
      </w:r>
      <w:r w:rsidR="004D7AAD" w:rsidRPr="009F3355">
        <w:rPr>
          <w:rFonts w:ascii="Consolas" w:hAnsi="Consolas"/>
        </w:rPr>
        <w:t xml:space="preserve">  </w:t>
      </w:r>
      <w:r w:rsidR="004D7AAD" w:rsidRPr="009F3355">
        <w:rPr>
          <w:rFonts w:ascii="Consolas" w:hAnsi="Consolas"/>
        </w:rPr>
        <w:t>즉</w:t>
      </w:r>
      <w:r w:rsidR="004D7AAD"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9F3355">
        <w:rPr>
          <w:rFonts w:ascii="Consolas" w:hAnsi="Consolas"/>
        </w:rPr>
        <w:t xml:space="preserve"> CSS </w:t>
      </w:r>
      <w:r w:rsidRPr="009F3355">
        <w:rPr>
          <w:rFonts w:ascii="Consolas" w:hAnsi="Consolas"/>
        </w:rPr>
        <w:t>클래스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서식이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적용된다</w:t>
      </w:r>
      <w:r w:rsidRPr="009F3355">
        <w:rPr>
          <w:rFonts w:ascii="Consolas" w:hAnsi="Consolas"/>
        </w:rPr>
        <w:t>.</w:t>
      </w:r>
    </w:p>
    <w:p w14:paraId="7E24662D" w14:textId="77777777" w:rsidR="00C103E3" w:rsidRPr="009F3355" w:rsidRDefault="00C103E3" w:rsidP="005502F4">
      <w:pPr>
        <w:rPr>
          <w:rFonts w:ascii="Consolas" w:hAnsi="Consolas"/>
        </w:rPr>
      </w:pPr>
    </w:p>
    <w:p w14:paraId="185D144F" w14:textId="104811D1" w:rsidR="00A2450B" w:rsidRPr="009F3355" w:rsidRDefault="00A2450B" w:rsidP="00A2450B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value </w:t>
      </w:r>
      <w:r w:rsidRPr="009F3355">
        <w:rPr>
          <w:rFonts w:ascii="Consolas" w:hAnsi="Consolas"/>
        </w:rPr>
        <w:t>속성값이</w:t>
      </w:r>
      <w:r w:rsidRPr="009F3355">
        <w:rPr>
          <w:rFonts w:ascii="Consolas" w:hAnsi="Consolas"/>
        </w:rPr>
        <w:t xml:space="preserve"> false </w:t>
      </w:r>
      <w:r w:rsidRPr="009F3355">
        <w:rPr>
          <w:rFonts w:ascii="Consolas" w:hAnsi="Consolas"/>
        </w:rPr>
        <w:t>이면</w:t>
      </w:r>
      <w:r w:rsidRPr="009F3355">
        <w:rPr>
          <w:rFonts w:ascii="Consolas" w:hAnsi="Consolas"/>
        </w:rPr>
        <w:t xml:space="preserve">,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4ADD0F66" w14:textId="03966511" w:rsidR="00A2450B" w:rsidRPr="009F3355" w:rsidRDefault="00A2450B" w:rsidP="00A2450B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9F3355">
        <w:rPr>
          <w:rFonts w:ascii="Consolas" w:hAnsi="Consolas"/>
        </w:rPr>
        <w:t>=""</w:t>
      </w:r>
    </w:p>
    <w:p w14:paraId="20599C89" w14:textId="66F530BE" w:rsidR="00A2450B" w:rsidRPr="009F3355" w:rsidRDefault="00C103E3" w:rsidP="00A2450B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A2450B" w:rsidRPr="009F3355">
        <w:rPr>
          <w:rFonts w:ascii="Consolas" w:hAnsi="Consolas"/>
        </w:rPr>
        <w:t xml:space="preserve">     </w:t>
      </w:r>
      <w:r w:rsidR="00A2450B" w:rsidRPr="009F3355">
        <w:rPr>
          <w:rFonts w:ascii="Consolas" w:hAnsi="Consolas"/>
        </w:rPr>
        <w:t>즉</w:t>
      </w:r>
      <w:r w:rsidR="00A2450B" w:rsidRPr="009F3355">
        <w:rPr>
          <w:rFonts w:ascii="Consolas" w:hAnsi="Consolas"/>
        </w:rPr>
        <w:t xml:space="preserve"> CSS </w:t>
      </w:r>
      <w:r w:rsidR="00A2450B" w:rsidRPr="009F3355">
        <w:rPr>
          <w:rFonts w:ascii="Consolas" w:hAnsi="Consolas"/>
        </w:rPr>
        <w:t>클래스</w:t>
      </w:r>
      <w:r w:rsidR="00A2450B" w:rsidRPr="009F3355">
        <w:rPr>
          <w:rFonts w:ascii="Consolas" w:hAnsi="Consolas"/>
        </w:rPr>
        <w:t xml:space="preserve"> </w:t>
      </w:r>
      <w:r w:rsidR="00A2450B" w:rsidRPr="009F3355">
        <w:rPr>
          <w:rFonts w:ascii="Consolas" w:hAnsi="Consolas"/>
        </w:rPr>
        <w:t>서식이</w:t>
      </w:r>
      <w:r w:rsidR="00A2450B" w:rsidRPr="009F3355">
        <w:rPr>
          <w:rFonts w:ascii="Consolas" w:hAnsi="Consolas"/>
        </w:rPr>
        <w:t xml:space="preserve"> </w:t>
      </w:r>
      <w:r w:rsidR="00A2450B" w:rsidRPr="009F3355">
        <w:rPr>
          <w:rFonts w:ascii="Consolas" w:hAnsi="Consolas"/>
        </w:rPr>
        <w:t>적용되지</w:t>
      </w:r>
      <w:r w:rsidR="00A2450B" w:rsidRPr="009F3355">
        <w:rPr>
          <w:rFonts w:ascii="Consolas" w:hAnsi="Consolas"/>
        </w:rPr>
        <w:t xml:space="preserve"> </w:t>
      </w:r>
      <w:r w:rsidR="00A2450B" w:rsidRPr="009F3355">
        <w:rPr>
          <w:rFonts w:ascii="Consolas" w:hAnsi="Consolas"/>
        </w:rPr>
        <w:t>않는다</w:t>
      </w:r>
      <w:r w:rsidR="00A2450B" w:rsidRPr="009F3355">
        <w:rPr>
          <w:rFonts w:ascii="Consolas" w:hAnsi="Consolas"/>
        </w:rPr>
        <w:t>.</w:t>
      </w:r>
    </w:p>
    <w:p w14:paraId="69973471" w14:textId="77777777" w:rsidR="00B133EC" w:rsidRDefault="00B133EC" w:rsidP="005502F4">
      <w:pPr>
        <w:rPr>
          <w:rFonts w:ascii="Consolas" w:hAnsi="Consolas"/>
        </w:rPr>
      </w:pPr>
    </w:p>
    <w:p w14:paraId="4FAFF0B5" w14:textId="17276339" w:rsidR="0030022C" w:rsidRDefault="0030022C" w:rsidP="0030022C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lass </w:t>
      </w:r>
      <w:r>
        <w:rPr>
          <w:rFonts w:ascii="Consolas" w:hAnsi="Consolas" w:hint="eastAsia"/>
        </w:rPr>
        <w:t>속성에</w:t>
      </w:r>
      <w:r>
        <w:rPr>
          <w:rFonts w:ascii="Consolas" w:hAnsi="Consolas" w:hint="eastAsia"/>
        </w:rPr>
        <w:t xml:space="preserve"> v</w:t>
      </w:r>
      <w:r>
        <w:rPr>
          <w:rFonts w:ascii="Consolas" w:hAnsi="Consolas"/>
        </w:rPr>
        <w:t xml:space="preserve">-bind: </w:t>
      </w:r>
      <w:r>
        <w:rPr>
          <w:rFonts w:ascii="Consolas" w:hAnsi="Consolas" w:hint="eastAsia"/>
        </w:rPr>
        <w:t>접두어가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붙었으므로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{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</w:t>
      </w:r>
      <w:r w:rsidRPr="0030022C">
        <w:t xml:space="preserve"> 부분은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객체이다</w:t>
      </w:r>
      <w:r>
        <w:rPr>
          <w:rFonts w:ascii="Consolas" w:hAnsi="Consolas" w:hint="eastAsia"/>
        </w:rPr>
        <w:t>.</w:t>
      </w:r>
    </w:p>
    <w:p w14:paraId="32E792DA" w14:textId="743AD80B" w:rsidR="0030022C" w:rsidRDefault="0030022C" w:rsidP="005502F4"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속성명</w:t>
      </w:r>
      <w:r>
        <w:rPr>
          <w:rFonts w:ascii="Consolas" w:hAnsi="Consolas" w:hint="eastAsia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>
        <w:t xml:space="preserve"> </w:t>
      </w:r>
      <w:r>
        <w:rPr>
          <w:rFonts w:hint="eastAsia"/>
        </w:rPr>
        <w:t xml:space="preserve">부분은 </w:t>
      </w:r>
      <w:r>
        <w:t xml:space="preserve">CSS </w:t>
      </w:r>
      <w:r>
        <w:rPr>
          <w:rFonts w:hint="eastAsia"/>
        </w:rPr>
        <w:t>클래스 이름이어야 한다.</w:t>
      </w:r>
    </w:p>
    <w:p w14:paraId="149E0345" w14:textId="2DB2924E" w:rsidR="0030022C" w:rsidRPr="0030022C" w:rsidRDefault="0030022C" w:rsidP="005502F4">
      <w:pPr>
        <w:rPr>
          <w:rFonts w:ascii="Consolas" w:hAnsi="Consolas"/>
        </w:rPr>
      </w:pPr>
      <w:r w:rsidRPr="0030022C">
        <w:rPr>
          <w:rFonts w:ascii="Consolas" w:hAnsi="Consolas"/>
        </w:rPr>
        <w:t xml:space="preserve">  </w:t>
      </w:r>
      <w:r w:rsidRPr="0030022C">
        <w:rPr>
          <w:rFonts w:ascii="Consolas" w:hAnsi="Consolas"/>
        </w:rPr>
        <w:t>속성값은</w:t>
      </w:r>
      <w:r w:rsidRPr="0030022C">
        <w:rPr>
          <w:rFonts w:ascii="Consolas" w:hAnsi="Consolas"/>
        </w:rPr>
        <w:t xml:space="preserve"> true/false </w:t>
      </w:r>
      <w:r w:rsidRPr="0030022C">
        <w:rPr>
          <w:rFonts w:ascii="Consolas" w:hAnsi="Consolas"/>
        </w:rPr>
        <w:t>조건식이어야</w:t>
      </w:r>
      <w:r w:rsidRPr="0030022C">
        <w:rPr>
          <w:rFonts w:ascii="Consolas" w:hAnsi="Consolas"/>
        </w:rPr>
        <w:t xml:space="preserve"> </w:t>
      </w:r>
      <w:r w:rsidRPr="0030022C">
        <w:rPr>
          <w:rFonts w:ascii="Consolas" w:hAnsi="Consolas"/>
        </w:rPr>
        <w:t>한다</w:t>
      </w:r>
      <w:r w:rsidRPr="0030022C">
        <w:rPr>
          <w:rFonts w:ascii="Consolas" w:hAnsi="Consolas"/>
        </w:rPr>
        <w:t>.</w:t>
      </w:r>
    </w:p>
    <w:p w14:paraId="3F18A78E" w14:textId="77777777" w:rsidR="00900491" w:rsidRDefault="00900491" w:rsidP="005502F4">
      <w:pPr>
        <w:rPr>
          <w:rFonts w:ascii="Consolas" w:hAnsi="Consolas"/>
        </w:rPr>
      </w:pPr>
    </w:p>
    <w:p w14:paraId="02C7DE8A" w14:textId="07BAEF08" w:rsidR="0062289C" w:rsidRPr="00A2450B" w:rsidRDefault="0062289C" w:rsidP="005502F4">
      <w:pPr>
        <w:rPr>
          <w:rFonts w:ascii="Consolas" w:hAnsi="Consolas"/>
        </w:rPr>
      </w:pPr>
      <w:r w:rsidRPr="0062289C">
        <w:rPr>
          <w:rFonts w:ascii="Consolas" w:hAnsi="Consolas"/>
          <w:noProof/>
        </w:rPr>
        <w:drawing>
          <wp:inline distT="0" distB="0" distL="0" distR="0" wp14:anchorId="35DF33CA" wp14:editId="5F111542">
            <wp:extent cx="2047741" cy="137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540" cy="13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 w:rsidRPr="0062289C">
        <w:rPr>
          <w:rFonts w:ascii="Consolas" w:hAnsi="Consolas"/>
          <w:noProof/>
        </w:rPr>
        <w:drawing>
          <wp:inline distT="0" distB="0" distL="0" distR="0" wp14:anchorId="2970CC1E" wp14:editId="2F67B0BB">
            <wp:extent cx="2047740" cy="13482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339" cy="13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CCE" w14:textId="77777777" w:rsidR="009E020F" w:rsidRDefault="009E020F" w:rsidP="005502F4"/>
    <w:p w14:paraId="1F6C559A" w14:textId="7F7A7369" w:rsidR="0062289C" w:rsidRDefault="007B73F3" w:rsidP="007B73F3">
      <w:pPr>
        <w:pStyle w:val="Heading3"/>
      </w:pPr>
      <w:r>
        <w:rPr>
          <w:rFonts w:hint="eastAsia"/>
        </w:rPr>
        <w:t>c</w:t>
      </w:r>
      <w:r>
        <w:t>heckbox6.html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73F3" w14:paraId="09D5604C" w14:textId="77777777" w:rsidTr="007B73F3">
        <w:tc>
          <w:tcPr>
            <w:tcW w:w="10456" w:type="dxa"/>
          </w:tcPr>
          <w:p w14:paraId="3212F780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CADAA04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D601DFD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4063BC3" w14:textId="77777777" w:rsidR="007A3907" w:rsidRPr="007A3907" w:rsidRDefault="007A3907" w:rsidP="007A3907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0211FC3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1CC6F27" w14:textId="21BABF75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AD119E9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2DBEB77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9E51CAE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458A20FE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99FF99"/>
              </w:rPr>
              <w:t>green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#afa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F208BAF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red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#faa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E9BA97D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4C21659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4E02A94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6CE25DC" w14:textId="32D23663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1C5E47D" w14:textId="4EB148F1" w:rsidR="007A3907" w:rsidRPr="00DC7188" w:rsidRDefault="007A3907" w:rsidP="007A3907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v-bind:class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"{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green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: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== true,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red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: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== false }"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D8F6EAB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29578CD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DC718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1B4832C8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BD0E21F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09425B3" w14:textId="46178B66" w:rsidR="007A3907" w:rsidRPr="00DC7188" w:rsidRDefault="007A3907" w:rsidP="007A3907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77F9355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443F613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154D85A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EFCE3AB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6B6CAF9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D95809B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B73A574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4E9F49C0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4FDD3945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AEFBF77" w14:textId="74EAE2D5" w:rsidR="00DC7188" w:rsidRPr="00DC7188" w:rsidRDefault="001E670F" w:rsidP="001E670F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A90DF58" w14:textId="258E44B8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2D505C5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84DC041" w14:textId="4BCC562E" w:rsidR="007B73F3" w:rsidRDefault="00DC7188" w:rsidP="00B35A7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17AA8FF0" w14:textId="77777777" w:rsidR="007B73F3" w:rsidRPr="007B73F3" w:rsidRDefault="007B73F3" w:rsidP="007B73F3"/>
    <w:p w14:paraId="4C965285" w14:textId="77777777" w:rsidR="009F3355" w:rsidRPr="009F3355" w:rsidRDefault="009F3355" w:rsidP="009F3355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 w:rsidRPr="00DC718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v-bind:class</w:t>
      </w:r>
      <w:r w:rsidRPr="00DC718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"{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== true,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red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== false }"</w:t>
      </w:r>
    </w:p>
    <w:p w14:paraId="30DC11D9" w14:textId="77777777" w:rsidR="00C103E3" w:rsidRDefault="00C103E3" w:rsidP="009F3355">
      <w:pPr>
        <w:rPr>
          <w:rFonts w:ascii="Consolas" w:hAnsi="Consolas"/>
        </w:rPr>
      </w:pPr>
    </w:p>
    <w:p w14:paraId="4FF2DEFA" w14:textId="30B2374E" w:rsidR="009F3355" w:rsidRPr="009F3355" w:rsidRDefault="009F3355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="00DE355E"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="00DE355E" w:rsidRPr="00DC7188">
        <w:rPr>
          <w:rFonts w:ascii="Consolas" w:eastAsia="굴림" w:hAnsi="Consolas" w:cs="굴림"/>
          <w:color w:val="0000FF"/>
          <w:kern w:val="0"/>
          <w:szCs w:val="20"/>
        </w:rPr>
        <w:t> == true</w:t>
      </w:r>
      <w:r w:rsidR="00C103E3" w:rsidRPr="00C103E3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="00C103E3" w:rsidRPr="00C103E3">
        <w:t>조건식이</w:t>
      </w:r>
      <w:r w:rsidR="00C103E3" w:rsidRPr="00C103E3">
        <w:rPr>
          <w:rFonts w:hint="eastAsia"/>
        </w:rPr>
        <w:t xml:space="preserve"> </w:t>
      </w:r>
      <w:r w:rsidRPr="009F3355">
        <w:rPr>
          <w:rFonts w:ascii="Consolas" w:hAnsi="Consolas"/>
        </w:rPr>
        <w:t xml:space="preserve">true </w:t>
      </w:r>
      <w:r w:rsidRPr="009F3355">
        <w:rPr>
          <w:rFonts w:ascii="Consolas" w:hAnsi="Consolas"/>
        </w:rPr>
        <w:t>이면</w:t>
      </w:r>
      <w:r w:rsidRPr="009F3355">
        <w:rPr>
          <w:rFonts w:ascii="Consolas" w:hAnsi="Consolas"/>
        </w:rPr>
        <w:t xml:space="preserve">,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33610CEA" w14:textId="4BFD31BE" w:rsidR="009F3355" w:rsidRPr="009F3355" w:rsidRDefault="00C103E3" w:rsidP="009F3355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9F3355" w:rsidRPr="009F3355">
        <w:rPr>
          <w:rFonts w:ascii="Consolas" w:hAnsi="Consolas"/>
        </w:rPr>
        <w:t xml:space="preserve">     </w:t>
      </w:r>
      <w:r w:rsidR="009F3355"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="009F3355" w:rsidRPr="009F3355">
        <w:rPr>
          <w:rFonts w:ascii="Consolas" w:hAnsi="Consolas"/>
        </w:rPr>
        <w:t>="</w:t>
      </w:r>
      <w:r w:rsidR="009F3355"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="009F3355" w:rsidRPr="009F3355">
        <w:rPr>
          <w:rFonts w:ascii="Consolas" w:hAnsi="Consolas"/>
        </w:rPr>
        <w:t>"</w:t>
      </w:r>
    </w:p>
    <w:p w14:paraId="2D393CA8" w14:textId="59533976" w:rsidR="009F3355" w:rsidRDefault="009F3355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  </w:t>
      </w:r>
      <w:r w:rsidRPr="009F3355">
        <w:rPr>
          <w:rFonts w:ascii="Consolas" w:hAnsi="Consolas"/>
        </w:rPr>
        <w:t>즉</w:t>
      </w:r>
      <w:r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9F3355">
        <w:rPr>
          <w:rFonts w:ascii="Consolas" w:hAnsi="Consolas"/>
        </w:rPr>
        <w:t xml:space="preserve"> CSS </w:t>
      </w:r>
      <w:r w:rsidRPr="009F3355">
        <w:rPr>
          <w:rFonts w:ascii="Consolas" w:hAnsi="Consolas"/>
        </w:rPr>
        <w:t>클래스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서식이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적용된다</w:t>
      </w:r>
      <w:r w:rsidRPr="009F3355">
        <w:rPr>
          <w:rFonts w:ascii="Consolas" w:hAnsi="Consolas"/>
        </w:rPr>
        <w:t>.</w:t>
      </w:r>
    </w:p>
    <w:p w14:paraId="68D0413A" w14:textId="77777777" w:rsidR="00C103E3" w:rsidRPr="009F3355" w:rsidRDefault="00C103E3" w:rsidP="009F3355">
      <w:pPr>
        <w:rPr>
          <w:rFonts w:ascii="Consolas" w:hAnsi="Consolas"/>
        </w:rPr>
      </w:pPr>
    </w:p>
    <w:p w14:paraId="07D8D619" w14:textId="6C6F9EA2" w:rsidR="009F3355" w:rsidRPr="009F3355" w:rsidRDefault="00C103E3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DC7188">
        <w:rPr>
          <w:rFonts w:ascii="Consolas" w:eastAsia="굴림" w:hAnsi="Consolas" w:cs="굴림"/>
          <w:color w:val="0000FF"/>
          <w:kern w:val="0"/>
          <w:szCs w:val="20"/>
        </w:rPr>
        <w:t> == 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f</w:t>
      </w:r>
      <w:r>
        <w:rPr>
          <w:rFonts w:ascii="Consolas" w:eastAsia="굴림" w:hAnsi="Consolas" w:cs="굴림"/>
          <w:color w:val="0000FF"/>
          <w:kern w:val="0"/>
          <w:szCs w:val="20"/>
        </w:rPr>
        <w:t>alse</w:t>
      </w:r>
      <w:r w:rsidRPr="00C103E3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C103E3">
        <w:t>조건식이</w:t>
      </w:r>
      <w:r w:rsidRPr="00C103E3">
        <w:rPr>
          <w:rFonts w:hint="eastAsia"/>
        </w:rPr>
        <w:t xml:space="preserve"> </w:t>
      </w:r>
      <w:r w:rsidRPr="009F3355">
        <w:rPr>
          <w:rFonts w:ascii="Consolas" w:hAnsi="Consolas"/>
        </w:rPr>
        <w:t xml:space="preserve">true </w:t>
      </w:r>
      <w:r w:rsidRPr="009F3355">
        <w:rPr>
          <w:rFonts w:ascii="Consolas" w:hAnsi="Consolas"/>
        </w:rPr>
        <w:t>이면</w:t>
      </w:r>
      <w:r>
        <w:rPr>
          <w:rFonts w:ascii="Consolas" w:hAnsi="Consolas" w:hint="eastAsia"/>
        </w:rPr>
        <w:t>,</w:t>
      </w:r>
      <w:r w:rsidR="009F3355" w:rsidRPr="009F3355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249A2120" w14:textId="3A3CE900" w:rsidR="009F3355" w:rsidRPr="009F3355" w:rsidRDefault="009F3355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9F3355">
        <w:rPr>
          <w:rFonts w:ascii="Consolas" w:hAnsi="Consolas"/>
        </w:rPr>
        <w:t>="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red</w:t>
      </w:r>
      <w:r w:rsidRPr="009F3355">
        <w:rPr>
          <w:rFonts w:ascii="Consolas" w:hAnsi="Consolas"/>
        </w:rPr>
        <w:t>"</w:t>
      </w:r>
    </w:p>
    <w:p w14:paraId="39DECF2B" w14:textId="5F3397CB" w:rsidR="00DE355E" w:rsidRDefault="00C103E3" w:rsidP="009F3355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9F3355" w:rsidRPr="009F3355">
        <w:rPr>
          <w:rFonts w:ascii="Consolas" w:hAnsi="Consolas"/>
        </w:rPr>
        <w:t xml:space="preserve">     </w:t>
      </w:r>
      <w:r w:rsidR="009F3355" w:rsidRPr="009F3355">
        <w:rPr>
          <w:rFonts w:ascii="Consolas" w:hAnsi="Consolas"/>
        </w:rPr>
        <w:t>즉</w:t>
      </w:r>
      <w:r w:rsidR="009F3355" w:rsidRPr="009F3355">
        <w:rPr>
          <w:rFonts w:ascii="Consolas" w:hAnsi="Consolas"/>
        </w:rPr>
        <w:t xml:space="preserve"> </w:t>
      </w:r>
      <w:r w:rsidR="009F3355"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red</w:t>
      </w:r>
      <w:r w:rsidR="009F3355" w:rsidRPr="009F3355">
        <w:rPr>
          <w:rFonts w:ascii="Consolas" w:hAnsi="Consolas"/>
        </w:rPr>
        <w:t xml:space="preserve"> CSS </w:t>
      </w:r>
      <w:r w:rsidR="009F3355" w:rsidRPr="009F3355">
        <w:rPr>
          <w:rFonts w:ascii="Consolas" w:hAnsi="Consolas"/>
        </w:rPr>
        <w:t>클래스</w:t>
      </w:r>
      <w:r w:rsidR="009F3355" w:rsidRPr="009F3355">
        <w:rPr>
          <w:rFonts w:ascii="Consolas" w:hAnsi="Consolas"/>
        </w:rPr>
        <w:t xml:space="preserve"> </w:t>
      </w:r>
      <w:r w:rsidR="009F3355" w:rsidRPr="009F3355">
        <w:rPr>
          <w:rFonts w:ascii="Consolas" w:hAnsi="Consolas"/>
        </w:rPr>
        <w:t>서식이</w:t>
      </w:r>
      <w:r w:rsidR="009F3355" w:rsidRPr="009F3355">
        <w:rPr>
          <w:rFonts w:ascii="Consolas" w:hAnsi="Consolas"/>
        </w:rPr>
        <w:t xml:space="preserve"> </w:t>
      </w:r>
      <w:r w:rsidR="009F3355" w:rsidRPr="009F3355">
        <w:rPr>
          <w:rFonts w:ascii="Consolas" w:hAnsi="Consolas"/>
        </w:rPr>
        <w:t>적용</w:t>
      </w:r>
      <w:r w:rsidR="00DE355E">
        <w:rPr>
          <w:rFonts w:ascii="Consolas" w:hAnsi="Consolas" w:hint="eastAsia"/>
        </w:rPr>
        <w:t>된다</w:t>
      </w:r>
      <w:r w:rsidR="00DE355E">
        <w:rPr>
          <w:rFonts w:ascii="Consolas" w:hAnsi="Consolas" w:hint="eastAsia"/>
        </w:rPr>
        <w:t>.</w:t>
      </w:r>
    </w:p>
    <w:p w14:paraId="5DA32D49" w14:textId="4F99A665" w:rsidR="007B73F3" w:rsidRDefault="007B73F3" w:rsidP="005502F4">
      <w:pPr>
        <w:rPr>
          <w:rFonts w:ascii="Consolas" w:hAnsi="Consolas"/>
        </w:rPr>
      </w:pPr>
    </w:p>
    <w:p w14:paraId="54916248" w14:textId="02FC4372" w:rsidR="00DE355E" w:rsidRDefault="00DE355E" w:rsidP="005502F4">
      <w:pPr>
        <w:rPr>
          <w:rFonts w:ascii="Consolas" w:hAnsi="Consolas"/>
        </w:rPr>
      </w:pPr>
      <w:r w:rsidRPr="00DE355E">
        <w:rPr>
          <w:rFonts w:ascii="Consolas" w:hAnsi="Consolas"/>
          <w:noProof/>
        </w:rPr>
        <w:drawing>
          <wp:inline distT="0" distB="0" distL="0" distR="0" wp14:anchorId="67959574" wp14:editId="209866A2">
            <wp:extent cx="1948064" cy="1287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219" cy="12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057">
        <w:rPr>
          <w:rFonts w:ascii="Consolas" w:hAnsi="Consolas" w:hint="eastAsia"/>
        </w:rPr>
        <w:t xml:space="preserve"> </w:t>
      </w:r>
      <w:r w:rsidR="000D0057" w:rsidRPr="000D0057">
        <w:rPr>
          <w:rFonts w:ascii="Consolas" w:hAnsi="Consolas"/>
          <w:noProof/>
        </w:rPr>
        <w:drawing>
          <wp:inline distT="0" distB="0" distL="0" distR="0" wp14:anchorId="22B4212A" wp14:editId="418F62FB">
            <wp:extent cx="1936929" cy="1275008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687" cy="12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8FF" w14:textId="77777777" w:rsidR="00DE355E" w:rsidRPr="009F3355" w:rsidRDefault="00DE355E" w:rsidP="005502F4">
      <w:pPr>
        <w:rPr>
          <w:rFonts w:ascii="Consolas" w:hAnsi="Consolas"/>
        </w:rPr>
      </w:pPr>
    </w:p>
    <w:p w14:paraId="44C25670" w14:textId="583646F5" w:rsidR="0062289C" w:rsidRDefault="0062289C" w:rsidP="005502F4"/>
    <w:p w14:paraId="354D01EA" w14:textId="664F50D6" w:rsidR="00EB07C9" w:rsidRDefault="00EB07C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DD11FD" w14:textId="15BD97E9" w:rsidR="00EB07C9" w:rsidRDefault="00EB07C9" w:rsidP="00EB07C9">
      <w:pPr>
        <w:pStyle w:val="Heading2"/>
      </w:pPr>
      <w:bookmarkStart w:id="2" w:name="_Toc100683369"/>
      <w:r>
        <w:rPr>
          <w:rFonts w:hint="eastAsia"/>
        </w:rPr>
        <w:lastRenderedPageBreak/>
        <w:t>v</w:t>
      </w:r>
      <w:r>
        <w:t>-bind:class="</w:t>
      </w:r>
      <w:r w:rsidR="003E69CF">
        <w:t xml:space="preserve">javascript </w:t>
      </w:r>
      <w:r w:rsidR="005116BF">
        <w:rPr>
          <w:rFonts w:hint="eastAsia"/>
        </w:rPr>
        <w:t>문자열</w:t>
      </w:r>
      <w:r w:rsidR="003E69CF">
        <w:t>"</w:t>
      </w:r>
      <w:bookmarkEnd w:id="2"/>
    </w:p>
    <w:p w14:paraId="357BC32C" w14:textId="47368520" w:rsidR="00EB07C9" w:rsidRDefault="003E69CF" w:rsidP="003E69CF">
      <w:pPr>
        <w:pStyle w:val="Heading3"/>
      </w:pPr>
      <w:r>
        <w:rPr>
          <w:rFonts w:hint="eastAsia"/>
        </w:rPr>
        <w:t>s</w:t>
      </w:r>
      <w:r>
        <w:t>elect3.html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9CF" w14:paraId="3E3C3A66" w14:textId="77777777" w:rsidTr="003E69CF">
        <w:tc>
          <w:tcPr>
            <w:tcW w:w="10456" w:type="dxa"/>
          </w:tcPr>
          <w:p w14:paraId="312449C4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82EBCD8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40F7FBD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10F4149" w14:textId="77777777" w:rsidR="00811CCE" w:rsidRPr="007A3907" w:rsidRDefault="00811CCE" w:rsidP="00811CC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5DB8693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1C66CC6" w14:textId="1E1FACDC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811CC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447CAAF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9F05A8B" w14:textId="08B6E06C" w:rsidR="00F305FD" w:rsidRPr="00F305FD" w:rsidRDefault="0010676C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="00F305FD"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4CE3494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yellow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#ffa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5C3E07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green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#bfb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6861E4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blue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#bbf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4356DE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red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#fbb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C683F6A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655AB43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F980D85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74B7B9D" w14:textId="796AD96D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C892993" w14:textId="2D1D445C" w:rsidR="005E61FF" w:rsidRPr="00F305FD" w:rsidRDefault="005E61FF" w:rsidP="005E61FF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v-bind:class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5D1F6C6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2F4E16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776D261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yellow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1471970D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green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4BC8FF5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blue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0EB99B9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red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5975216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64ADB1BB" w14:textId="6446CCC8" w:rsidR="005E61FF" w:rsidRDefault="005E61FF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D8E518A" w14:textId="01EFB98B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7DB0A07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3C470CD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622831D3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B0C6530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CD2E3AC" w14:textId="38C44094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="005E1F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color</w:t>
            </w:r>
            <w:r w:rsidRPr="00F305F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EAEAEA"/>
              </w:rPr>
              <w:t>yellow</w:t>
            </w:r>
            <w:r w:rsidRPr="00F305F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</w:p>
          <w:p w14:paraId="31750C3C" w14:textId="5BEE2E5A" w:rsidR="00F305FD" w:rsidRPr="00F305FD" w:rsidRDefault="005E1F03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BFDD119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234B58AB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2632FF6" w14:textId="1C954E86" w:rsidR="00F305FD" w:rsidRPr="00F305FD" w:rsidRDefault="005E1F03" w:rsidP="005E1F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233EC39" w14:textId="39A97F00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CFA2A49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4351BB9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99618A4" w14:textId="77777777" w:rsidR="003E69CF" w:rsidRDefault="003E69CF" w:rsidP="003E69CF"/>
        </w:tc>
      </w:tr>
    </w:tbl>
    <w:p w14:paraId="42F6C257" w14:textId="0F8A5C53" w:rsidR="00C62472" w:rsidRDefault="00C62472" w:rsidP="003E69CF"/>
    <w:p w14:paraId="4A049207" w14:textId="149243F3" w:rsidR="00C62472" w:rsidRDefault="00C62472" w:rsidP="003E69CF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 w:rsidRPr="00F305F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v-bind:class</w:t>
      </w:r>
      <w:r w:rsidRPr="00F305F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</w:p>
    <w:p w14:paraId="6F086EBC" w14:textId="77777777" w:rsidR="00EF1CA2" w:rsidRDefault="00EF1CA2" w:rsidP="003E69CF">
      <w:pPr>
        <w:rPr>
          <w:rFonts w:ascii="Consolas" w:hAnsi="Consolas"/>
        </w:rPr>
      </w:pPr>
    </w:p>
    <w:p w14:paraId="4A458610" w14:textId="7DEC5867" w:rsidR="00C62472" w:rsidRDefault="00C62472" w:rsidP="003E69CF">
      <w:pPr>
        <w:rPr>
          <w:rFonts w:ascii="Consolas" w:hAnsi="Consolas"/>
        </w:rPr>
      </w:pPr>
      <w:r w:rsidRPr="00C62472">
        <w:rPr>
          <w:rFonts w:ascii="Consolas" w:hAnsi="Consolas"/>
        </w:rPr>
        <w:t xml:space="preserve">  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C62472">
        <w:t xml:space="preserve"> </w:t>
      </w:r>
      <w:r>
        <w:rPr>
          <w:rFonts w:ascii="Consolas" w:hAnsi="Consolas" w:hint="eastAsia"/>
        </w:rPr>
        <w:t>속성의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문자열이다</w:t>
      </w:r>
      <w:r>
        <w:rPr>
          <w:rFonts w:ascii="Consolas" w:hAnsi="Consolas" w:hint="eastAsia"/>
        </w:rPr>
        <w:t>.</w:t>
      </w:r>
    </w:p>
    <w:p w14:paraId="16F969B2" w14:textId="34342FE7" w:rsidR="00C62472" w:rsidRDefault="00C62472" w:rsidP="003E69CF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CSS </w:t>
      </w:r>
      <w:r>
        <w:rPr>
          <w:rFonts w:ascii="Consolas" w:hAnsi="Consolas" w:hint="eastAsia"/>
        </w:rPr>
        <w:t>클래스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이름과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일치해야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p w14:paraId="511E7939" w14:textId="77777777" w:rsidR="002F77EF" w:rsidRDefault="002F77EF" w:rsidP="003E69CF">
      <w:pPr>
        <w:rPr>
          <w:rFonts w:ascii="Consolas" w:hAnsi="Consolas"/>
        </w:rPr>
      </w:pPr>
    </w:p>
    <w:p w14:paraId="6060E9C9" w14:textId="6B0E3F0B" w:rsidR="00C62472" w:rsidRDefault="005F3F75" w:rsidP="003E69CF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C62472">
        <w:t xml:space="preserve"> </w:t>
      </w:r>
      <w:r>
        <w:rPr>
          <w:rFonts w:ascii="Consolas" w:hAnsi="Consolas" w:hint="eastAsia"/>
        </w:rPr>
        <w:t>속성의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"red" </w:t>
      </w:r>
      <w:r>
        <w:rPr>
          <w:rFonts w:ascii="Consolas" w:hAnsi="Consolas" w:hint="eastAsia"/>
        </w:rPr>
        <w:t>이면</w:t>
      </w:r>
      <w:r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위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소스코드의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실행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결과는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다음과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같다</w:t>
      </w:r>
      <w:r w:rsidR="0074597C">
        <w:rPr>
          <w:rFonts w:ascii="Consolas" w:hAnsi="Consolas" w:hint="eastAsia"/>
        </w:rPr>
        <w:t>.</w:t>
      </w:r>
    </w:p>
    <w:p w14:paraId="189EA897" w14:textId="384ED4FC" w:rsidR="00C62472" w:rsidRDefault="002F77EF" w:rsidP="003E69CF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</w:t>
      </w:r>
      <w:r w:rsidRPr="00F305F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F305F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red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</w:p>
    <w:p w14:paraId="203BED28" w14:textId="3605CE14" w:rsidR="002F77EF" w:rsidRDefault="002F77EF" w:rsidP="003E69CF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</w:p>
    <w:p w14:paraId="17BFB819" w14:textId="0ED89AF7" w:rsidR="002F77EF" w:rsidRDefault="00EF1CA2" w:rsidP="003E69CF">
      <w:pPr>
        <w:rPr>
          <w:rFonts w:ascii="Consolas" w:hAnsi="Consolas"/>
        </w:rPr>
      </w:pPr>
      <w:r w:rsidRPr="00EF1CA2">
        <w:rPr>
          <w:rFonts w:ascii="Consolas" w:hAnsi="Consolas"/>
          <w:noProof/>
        </w:rPr>
        <w:drawing>
          <wp:inline distT="0" distB="0" distL="0" distR="0" wp14:anchorId="3F2EAF12" wp14:editId="5E1D9A65">
            <wp:extent cx="1545648" cy="8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64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13C">
        <w:rPr>
          <w:rFonts w:ascii="Consolas" w:hAnsi="Consolas" w:hint="eastAsia"/>
        </w:rPr>
        <w:t xml:space="preserve"> </w:t>
      </w:r>
      <w:r w:rsidR="00D0113C" w:rsidRPr="00D0113C">
        <w:rPr>
          <w:rFonts w:ascii="Consolas" w:hAnsi="Consolas"/>
          <w:noProof/>
        </w:rPr>
        <w:drawing>
          <wp:inline distT="0" distB="0" distL="0" distR="0" wp14:anchorId="207BB793" wp14:editId="543F8B10">
            <wp:extent cx="1538864" cy="864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886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13C">
        <w:rPr>
          <w:rFonts w:ascii="Consolas" w:hAnsi="Consolas"/>
        </w:rPr>
        <w:t xml:space="preserve"> </w:t>
      </w:r>
      <w:r w:rsidR="00D0113C" w:rsidRPr="00D0113C">
        <w:rPr>
          <w:rFonts w:ascii="Consolas" w:hAnsi="Consolas"/>
          <w:noProof/>
        </w:rPr>
        <w:drawing>
          <wp:inline distT="0" distB="0" distL="0" distR="0" wp14:anchorId="508A1DFB" wp14:editId="37A106BD">
            <wp:extent cx="1524001" cy="862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1" cy="8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B9">
        <w:rPr>
          <w:rFonts w:ascii="Consolas" w:hAnsi="Consolas"/>
        </w:rPr>
        <w:t xml:space="preserve"> </w:t>
      </w:r>
      <w:r w:rsidR="000A50B9" w:rsidRPr="000A50B9">
        <w:rPr>
          <w:rFonts w:ascii="Consolas" w:hAnsi="Consolas"/>
          <w:noProof/>
        </w:rPr>
        <w:drawing>
          <wp:inline distT="0" distB="0" distL="0" distR="0" wp14:anchorId="26BDB2E0" wp14:editId="3AD91EBC">
            <wp:extent cx="1549988" cy="8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98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9AF" w14:textId="77777777" w:rsidR="002F77EF" w:rsidRPr="00C62472" w:rsidRDefault="002F77EF" w:rsidP="003E69CF">
      <w:pPr>
        <w:rPr>
          <w:rFonts w:ascii="Consolas" w:hAnsi="Consolas"/>
        </w:rPr>
      </w:pPr>
    </w:p>
    <w:p w14:paraId="2BF231AC" w14:textId="4E2E58E9" w:rsidR="00EB07C9" w:rsidRDefault="00EB07C9" w:rsidP="005502F4"/>
    <w:p w14:paraId="6315B9DC" w14:textId="79744B64" w:rsidR="005E0D4A" w:rsidRDefault="005E0D4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7D347C" w14:textId="5EE2291D" w:rsidR="001D08B2" w:rsidRDefault="005E0D4A" w:rsidP="005E0D4A">
      <w:pPr>
        <w:pStyle w:val="Heading1"/>
      </w:pPr>
      <w:bookmarkStart w:id="3" w:name="_Toc100683370"/>
      <w:r>
        <w:rPr>
          <w:rFonts w:hint="eastAsia"/>
        </w:rPr>
        <w:lastRenderedPageBreak/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bookmarkEnd w:id="3"/>
    </w:p>
    <w:p w14:paraId="5DE7CC83" w14:textId="51CF2D91" w:rsidR="00303AB8" w:rsidRDefault="00303AB8" w:rsidP="00303AB8"/>
    <w:p w14:paraId="34C69EC1" w14:textId="6DC2D460" w:rsidR="00973486" w:rsidRDefault="00010590" w:rsidP="00973486">
      <w:pPr>
        <w:pStyle w:val="Heading2"/>
      </w:pPr>
      <w:r>
        <w:rPr>
          <w:rFonts w:hint="eastAsia"/>
        </w:rPr>
        <w:t>이름 표기법</w:t>
      </w:r>
    </w:p>
    <w:p w14:paraId="42C52E93" w14:textId="77777777" w:rsidR="00973486" w:rsidRDefault="00973486" w:rsidP="00973486"/>
    <w:p w14:paraId="21989CCA" w14:textId="173AD790" w:rsidR="00973486" w:rsidRDefault="00973486" w:rsidP="00973486">
      <w:r>
        <w:rPr>
          <w:rFonts w:hint="eastAsia"/>
        </w:rPr>
        <w:t>여러 단어로 구성된 변수 이름이나 메소드 이름을 표</w:t>
      </w:r>
      <w:r w:rsidR="00074F12">
        <w:rPr>
          <w:rFonts w:hint="eastAsia"/>
        </w:rPr>
        <w:t>기</w:t>
      </w:r>
      <w:r>
        <w:rPr>
          <w:rFonts w:hint="eastAsia"/>
        </w:rPr>
        <w:t>하는 방식</w:t>
      </w:r>
    </w:p>
    <w:p w14:paraId="76C3AD9F" w14:textId="77777777" w:rsidR="00973486" w:rsidRDefault="00973486" w:rsidP="00973486">
      <w:r>
        <w:rPr>
          <w:rFonts w:hint="eastAsia"/>
        </w:rPr>
        <w:t>-</w:t>
      </w:r>
      <w:r>
        <w:t xml:space="preserve"> camel case</w:t>
      </w:r>
    </w:p>
    <w:p w14:paraId="4BE8AE76" w14:textId="77777777" w:rsidR="00973486" w:rsidRDefault="00973486" w:rsidP="00973486">
      <w:r>
        <w:rPr>
          <w:rFonts w:hint="eastAsia"/>
        </w:rPr>
        <w:t>-</w:t>
      </w:r>
      <w:r>
        <w:t xml:space="preserve"> snake case</w:t>
      </w:r>
    </w:p>
    <w:p w14:paraId="3879CEE4" w14:textId="77777777" w:rsidR="00973486" w:rsidRDefault="00973486" w:rsidP="00973486">
      <w:r>
        <w:rPr>
          <w:rFonts w:hint="eastAsia"/>
        </w:rPr>
        <w:t>-</w:t>
      </w:r>
      <w:r>
        <w:t xml:space="preserve"> kebab case</w:t>
      </w:r>
    </w:p>
    <w:p w14:paraId="3402DB7E" w14:textId="77777777" w:rsidR="00973486" w:rsidRDefault="00973486" w:rsidP="00973486">
      <w:r>
        <w:rPr>
          <w:rFonts w:hint="eastAsia"/>
        </w:rPr>
        <w:t>-</w:t>
      </w:r>
      <w:r>
        <w:t xml:space="preserve"> Pascal case</w:t>
      </w:r>
    </w:p>
    <w:p w14:paraId="6CAB425E" w14:textId="77777777" w:rsidR="00973486" w:rsidRDefault="00973486" w:rsidP="00973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716"/>
        <w:gridCol w:w="1816"/>
        <w:gridCol w:w="1816"/>
        <w:gridCol w:w="1716"/>
      </w:tblGrid>
      <w:tr w:rsidR="00973486" w:rsidRPr="00973486" w14:paraId="482F03C0" w14:textId="77777777" w:rsidTr="00CF32FD">
        <w:tc>
          <w:tcPr>
            <w:tcW w:w="0" w:type="auto"/>
            <w:shd w:val="clear" w:color="auto" w:fill="F2F2F2" w:themeFill="background1" w:themeFillShade="F2"/>
          </w:tcPr>
          <w:p w14:paraId="011E08F0" w14:textId="77777777" w:rsidR="00973486" w:rsidRPr="00973486" w:rsidRDefault="00973486" w:rsidP="00CF32FD">
            <w:r w:rsidRPr="00973486">
              <w:rPr>
                <w:rFonts w:hint="eastAsia"/>
              </w:rPr>
              <w:t>예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8498B2B" w14:textId="77777777" w:rsidR="00973486" w:rsidRPr="00973486" w:rsidRDefault="00973486" w:rsidP="00CF32FD">
            <w:r w:rsidRPr="00973486">
              <w:t>camel case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6CE25D" w14:textId="77777777" w:rsidR="00973486" w:rsidRPr="00973486" w:rsidRDefault="00973486" w:rsidP="00CF32FD">
            <w:r w:rsidRPr="00973486">
              <w:t>snake case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34E4D3" w14:textId="77777777" w:rsidR="00973486" w:rsidRPr="00973486" w:rsidRDefault="00973486" w:rsidP="00CF32FD">
            <w:r w:rsidRPr="00973486">
              <w:t>kebab case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3B40BA" w14:textId="77777777" w:rsidR="00973486" w:rsidRPr="00973486" w:rsidRDefault="00973486" w:rsidP="00CF32FD">
            <w:r w:rsidRPr="00973486">
              <w:t>Pascal case</w:t>
            </w:r>
          </w:p>
        </w:tc>
      </w:tr>
      <w:tr w:rsidR="00973486" w:rsidRPr="00973486" w14:paraId="7BCB48D0" w14:textId="77777777" w:rsidTr="00CF32FD">
        <w:tc>
          <w:tcPr>
            <w:tcW w:w="0" w:type="auto"/>
          </w:tcPr>
          <w:p w14:paraId="4EAFB0F8" w14:textId="77777777" w:rsidR="00973486" w:rsidRPr="00973486" w:rsidRDefault="00973486" w:rsidP="00CF32FD">
            <w:r w:rsidRPr="00973486">
              <w:rPr>
                <w:rFonts w:hint="eastAsia"/>
              </w:rPr>
              <w:t>f</w:t>
            </w:r>
            <w:r w:rsidRPr="00973486">
              <w:t>ont size</w:t>
            </w:r>
          </w:p>
        </w:tc>
        <w:tc>
          <w:tcPr>
            <w:tcW w:w="0" w:type="auto"/>
          </w:tcPr>
          <w:p w14:paraId="4524FA3A" w14:textId="77777777" w:rsidR="00973486" w:rsidRPr="00973486" w:rsidRDefault="00973486" w:rsidP="00CF32FD">
            <w:r w:rsidRPr="00973486">
              <w:t>fontSize</w:t>
            </w:r>
          </w:p>
        </w:tc>
        <w:tc>
          <w:tcPr>
            <w:tcW w:w="0" w:type="auto"/>
          </w:tcPr>
          <w:p w14:paraId="36A05EA2" w14:textId="77777777" w:rsidR="00973486" w:rsidRPr="00973486" w:rsidRDefault="00973486" w:rsidP="00CF32FD">
            <w:r w:rsidRPr="00973486">
              <w:t>font_size</w:t>
            </w:r>
          </w:p>
        </w:tc>
        <w:tc>
          <w:tcPr>
            <w:tcW w:w="0" w:type="auto"/>
          </w:tcPr>
          <w:p w14:paraId="415B4558" w14:textId="77777777" w:rsidR="00973486" w:rsidRPr="00973486" w:rsidRDefault="00973486" w:rsidP="00CF32FD">
            <w:r w:rsidRPr="00973486">
              <w:t>font-size</w:t>
            </w:r>
          </w:p>
        </w:tc>
        <w:tc>
          <w:tcPr>
            <w:tcW w:w="0" w:type="auto"/>
          </w:tcPr>
          <w:p w14:paraId="6580084C" w14:textId="77777777" w:rsidR="00973486" w:rsidRPr="00973486" w:rsidRDefault="00973486" w:rsidP="00CF32FD">
            <w:r w:rsidRPr="00973486">
              <w:t>FontSize</w:t>
            </w:r>
          </w:p>
        </w:tc>
      </w:tr>
      <w:tr w:rsidR="00973486" w:rsidRPr="00973486" w14:paraId="655A181E" w14:textId="77777777" w:rsidTr="00CF32FD">
        <w:tc>
          <w:tcPr>
            <w:tcW w:w="0" w:type="auto"/>
          </w:tcPr>
          <w:p w14:paraId="40B54168" w14:textId="77777777" w:rsidR="00973486" w:rsidRPr="00973486" w:rsidRDefault="00973486" w:rsidP="00CF32FD">
            <w:r w:rsidRPr="00973486">
              <w:rPr>
                <w:rFonts w:hint="eastAsia"/>
              </w:rPr>
              <w:t>l</w:t>
            </w:r>
            <w:r w:rsidRPr="00973486">
              <w:t>eft margin</w:t>
            </w:r>
          </w:p>
        </w:tc>
        <w:tc>
          <w:tcPr>
            <w:tcW w:w="0" w:type="auto"/>
          </w:tcPr>
          <w:p w14:paraId="049B17B7" w14:textId="77777777" w:rsidR="00973486" w:rsidRPr="00973486" w:rsidRDefault="00973486" w:rsidP="00CF32FD">
            <w:r w:rsidRPr="00973486">
              <w:t>leftMargin</w:t>
            </w:r>
          </w:p>
        </w:tc>
        <w:tc>
          <w:tcPr>
            <w:tcW w:w="0" w:type="auto"/>
          </w:tcPr>
          <w:p w14:paraId="4CE96E4B" w14:textId="77777777" w:rsidR="00973486" w:rsidRPr="00973486" w:rsidRDefault="00973486" w:rsidP="00CF32FD">
            <w:r w:rsidRPr="00973486">
              <w:t>left_maring</w:t>
            </w:r>
          </w:p>
        </w:tc>
        <w:tc>
          <w:tcPr>
            <w:tcW w:w="0" w:type="auto"/>
          </w:tcPr>
          <w:p w14:paraId="32391088" w14:textId="77777777" w:rsidR="00973486" w:rsidRPr="00973486" w:rsidRDefault="00973486" w:rsidP="00CF32FD">
            <w:r w:rsidRPr="00973486">
              <w:t>left-margin</w:t>
            </w:r>
          </w:p>
        </w:tc>
        <w:tc>
          <w:tcPr>
            <w:tcW w:w="0" w:type="auto"/>
          </w:tcPr>
          <w:p w14:paraId="523C10B7" w14:textId="77777777" w:rsidR="00973486" w:rsidRPr="00973486" w:rsidRDefault="00973486" w:rsidP="00CF32FD">
            <w:r w:rsidRPr="00973486">
              <w:t>LeftMargin</w:t>
            </w:r>
          </w:p>
        </w:tc>
      </w:tr>
      <w:tr w:rsidR="00973486" w:rsidRPr="00973486" w14:paraId="3E4DD9F6" w14:textId="77777777" w:rsidTr="00CF32FD">
        <w:tc>
          <w:tcPr>
            <w:tcW w:w="0" w:type="auto"/>
          </w:tcPr>
          <w:p w14:paraId="4C5C165B" w14:textId="77777777" w:rsidR="00973486" w:rsidRPr="00973486" w:rsidRDefault="00973486" w:rsidP="00CF32FD">
            <w:r w:rsidRPr="00973486">
              <w:rPr>
                <w:rFonts w:hint="eastAsia"/>
              </w:rPr>
              <w:t>b</w:t>
            </w:r>
            <w:r w:rsidRPr="00973486">
              <w:t>ackground color</w:t>
            </w:r>
          </w:p>
        </w:tc>
        <w:tc>
          <w:tcPr>
            <w:tcW w:w="0" w:type="auto"/>
          </w:tcPr>
          <w:p w14:paraId="03D28AA3" w14:textId="77777777" w:rsidR="00973486" w:rsidRPr="00973486" w:rsidRDefault="00973486" w:rsidP="00CF32FD">
            <w:r w:rsidRPr="00973486">
              <w:t>backgroundColor</w:t>
            </w:r>
          </w:p>
        </w:tc>
        <w:tc>
          <w:tcPr>
            <w:tcW w:w="0" w:type="auto"/>
          </w:tcPr>
          <w:p w14:paraId="3F1D4012" w14:textId="77777777" w:rsidR="00973486" w:rsidRPr="00973486" w:rsidRDefault="00973486" w:rsidP="00CF32FD">
            <w:r w:rsidRPr="00973486">
              <w:t>background_color</w:t>
            </w:r>
          </w:p>
        </w:tc>
        <w:tc>
          <w:tcPr>
            <w:tcW w:w="0" w:type="auto"/>
          </w:tcPr>
          <w:p w14:paraId="602FB67F" w14:textId="77777777" w:rsidR="00973486" w:rsidRPr="00973486" w:rsidRDefault="00973486" w:rsidP="00CF32FD">
            <w:r w:rsidRPr="00973486">
              <w:t>background-color</w:t>
            </w:r>
          </w:p>
        </w:tc>
        <w:tc>
          <w:tcPr>
            <w:tcW w:w="0" w:type="auto"/>
          </w:tcPr>
          <w:p w14:paraId="21791CAD" w14:textId="77777777" w:rsidR="00973486" w:rsidRPr="00973486" w:rsidRDefault="00973486" w:rsidP="00CF32FD">
            <w:r w:rsidRPr="00973486">
              <w:t>BackgroundColor</w:t>
            </w:r>
          </w:p>
        </w:tc>
      </w:tr>
    </w:tbl>
    <w:p w14:paraId="4BAF8649" w14:textId="77777777" w:rsidR="00973486" w:rsidRDefault="00973486" w:rsidP="00973486"/>
    <w:p w14:paraId="27BF8925" w14:textId="44691DD1" w:rsidR="00973486" w:rsidRDefault="00973486" w:rsidP="00973486"/>
    <w:p w14:paraId="0FA9B598" w14:textId="2001543B" w:rsidR="00973486" w:rsidRDefault="00074F12" w:rsidP="0097348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변수</w:t>
      </w:r>
      <w:r w:rsidR="00106690">
        <w:rPr>
          <w:rFonts w:hint="eastAsia"/>
        </w:rPr>
        <w:t>명</w:t>
      </w:r>
      <w:r w:rsidR="00C05612">
        <w:rPr>
          <w:rFonts w:hint="eastAsia"/>
        </w:rPr>
        <w:t>,</w:t>
      </w:r>
      <w:r w:rsidR="00C05612">
        <w:t xml:space="preserve"> </w:t>
      </w:r>
      <w:r w:rsidR="00106690">
        <w:rPr>
          <w:rFonts w:hint="eastAsia"/>
        </w:rPr>
        <w:t>속성명,</w:t>
      </w:r>
      <w:r w:rsidR="00106690">
        <w:t xml:space="preserve"> </w:t>
      </w:r>
      <w:r>
        <w:rPr>
          <w:rFonts w:hint="eastAsia"/>
        </w:rPr>
        <w:t xml:space="preserve">메소드 이름은 </w:t>
      </w:r>
      <w:r>
        <w:t xml:space="preserve">camel case </w:t>
      </w:r>
      <w:r>
        <w:rPr>
          <w:rFonts w:hint="eastAsia"/>
        </w:rPr>
        <w:t>방식이 관례이다.</w:t>
      </w:r>
    </w:p>
    <w:p w14:paraId="6276102E" w14:textId="35E6AE6B" w:rsidR="00C05612" w:rsidRDefault="00C05612" w:rsidP="0097348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클래스 이름은 </w:t>
      </w:r>
      <w:r>
        <w:t xml:space="preserve">Pascal case </w:t>
      </w:r>
      <w:r>
        <w:rPr>
          <w:rFonts w:hint="eastAsia"/>
        </w:rPr>
        <w:t>방식이 관례이다.</w:t>
      </w:r>
    </w:p>
    <w:p w14:paraId="6DBDFFE8" w14:textId="77777777" w:rsidR="00C05612" w:rsidRDefault="00C05612" w:rsidP="00973486"/>
    <w:p w14:paraId="2F317B78" w14:textId="36FE0A43" w:rsidR="00074F12" w:rsidRDefault="00C05612" w:rsidP="0097348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변수 함수 이름은 </w:t>
      </w:r>
      <w:r>
        <w:t xml:space="preserve">snake case </w:t>
      </w:r>
      <w:r>
        <w:rPr>
          <w:rFonts w:hint="eastAsia"/>
        </w:rPr>
        <w:t>방식이 관례이다.</w:t>
      </w:r>
    </w:p>
    <w:p w14:paraId="4ADC897A" w14:textId="70BEDCEF" w:rsidR="00C05612" w:rsidRDefault="00C05612" w:rsidP="00973486"/>
    <w:p w14:paraId="652EB7A1" w14:textId="38B25187" w:rsidR="00E775E7" w:rsidRDefault="00E775E7" w:rsidP="00973486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서식 이름은 </w:t>
      </w:r>
      <w:r>
        <w:t xml:space="preserve">kebab case </w:t>
      </w:r>
      <w:r>
        <w:rPr>
          <w:rFonts w:hint="eastAsia"/>
        </w:rPr>
        <w:t>이다.</w:t>
      </w:r>
    </w:p>
    <w:p w14:paraId="2BEE8C73" w14:textId="11D25BBB" w:rsidR="00E775E7" w:rsidRDefault="00E775E7" w:rsidP="00973486">
      <w:r>
        <w:rPr>
          <w:rFonts w:hint="eastAsia"/>
        </w:rPr>
        <w:t>예:</w:t>
      </w:r>
      <w:r>
        <w:t xml:space="preserve"> </w:t>
      </w:r>
      <w:r w:rsidR="007F4315">
        <w:t xml:space="preserve">font-size, </w:t>
      </w:r>
      <w:r>
        <w:t>margin</w:t>
      </w:r>
      <w:r w:rsidR="00316CDF">
        <w:t>-left</w:t>
      </w:r>
      <w:r>
        <w:t xml:space="preserve">, </w:t>
      </w:r>
      <w:r w:rsidR="007F4315">
        <w:t>background-color</w:t>
      </w:r>
    </w:p>
    <w:p w14:paraId="35EA4537" w14:textId="77777777" w:rsidR="007F4315" w:rsidRDefault="007F4315" w:rsidP="00973486"/>
    <w:p w14:paraId="1ED54493" w14:textId="76B477A4" w:rsidR="00973486" w:rsidRDefault="00973486" w:rsidP="00973486"/>
    <w:p w14:paraId="045ED048" w14:textId="77777777" w:rsidR="00973486" w:rsidRDefault="00973486" w:rsidP="00973486"/>
    <w:p w14:paraId="1413E773" w14:textId="544BE352" w:rsidR="00973486" w:rsidRDefault="0097348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3BF6BB" w14:textId="7C715A9C" w:rsidR="005E0D4A" w:rsidRDefault="005E0D4A" w:rsidP="005E0D4A">
      <w:pPr>
        <w:pStyle w:val="Heading2"/>
      </w:pPr>
      <w:bookmarkStart w:id="4" w:name="_Toc100683372"/>
      <w:r>
        <w:rPr>
          <w:rFonts w:hint="eastAsia"/>
        </w:rPr>
        <w:lastRenderedPageBreak/>
        <w:t>v</w:t>
      </w:r>
      <w:r>
        <w:t>-bin</w:t>
      </w:r>
      <w:r w:rsidR="00CF662D">
        <w:t>d</w:t>
      </w:r>
      <w:r>
        <w:t xml:space="preserve">:style="javascript </w:t>
      </w:r>
      <w:r>
        <w:rPr>
          <w:rFonts w:hint="eastAsia"/>
        </w:rPr>
        <w:t>객체"</w:t>
      </w:r>
      <w:bookmarkEnd w:id="4"/>
    </w:p>
    <w:p w14:paraId="4FC7AFF6" w14:textId="3EFFE0DE" w:rsidR="005E0D4A" w:rsidRDefault="00887522" w:rsidP="005E0D4A">
      <w:pPr>
        <w:pStyle w:val="Heading3"/>
      </w:pPr>
      <w:r>
        <w:rPr>
          <w:rFonts w:hint="eastAsia"/>
        </w:rPr>
        <w:t>s</w:t>
      </w:r>
      <w:r>
        <w:t>elect4.html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7522" w14:paraId="2ABB1316" w14:textId="77777777" w:rsidTr="00887522">
        <w:tc>
          <w:tcPr>
            <w:tcW w:w="10456" w:type="dxa"/>
          </w:tcPr>
          <w:p w14:paraId="1340F367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DC68432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3CA3A79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42A7970" w14:textId="77777777" w:rsidR="00930346" w:rsidRPr="007A3907" w:rsidRDefault="00930346" w:rsidP="00930346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7292C3F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2193302D" w14:textId="78F4D34F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93034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6ABF48A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92128B4" w14:textId="08029F54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82355D6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EA0C16B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828F513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64E8D26" w14:textId="739979D9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6EE84C4" w14:textId="177EB95A" w:rsidR="00930346" w:rsidRPr="00887522" w:rsidRDefault="00930346" w:rsidP="0093034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v-bind:style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"{ backgroundColor: 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}"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E89F44C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D6DED70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D3AB5C3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#ffa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205BA5AD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#bfb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76EF9B49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#bbf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1253D9F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#fbb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CB9F193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027E6F69" w14:textId="22D26621" w:rsidR="00F2488D" w:rsidRPr="00887522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4757510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918A694" w14:textId="0A0B9A8A" w:rsid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7BBF372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0774311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6A54B72B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658D8FC2" w14:textId="7C089341" w:rsidR="00F2488D" w:rsidRPr="00887522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color</w:t>
            </w:r>
            <w:r w:rsidRPr="0088752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EAEAEA"/>
              </w:rPr>
              <w:t>#ffa</w:t>
            </w:r>
            <w:r w:rsidRPr="008875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</w:p>
          <w:p w14:paraId="6270A58A" w14:textId="380F8878" w:rsidR="00F2488D" w:rsidRPr="00F305FD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68B9CDE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50D9C30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44C8D5B9" w14:textId="762D7F01" w:rsidR="00F2488D" w:rsidRPr="00887522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59C72DE" w14:textId="24509D79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DEF73CF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83F981B" w14:textId="431CDCDF" w:rsidR="00887522" w:rsidRDefault="00887522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79626F59" w14:textId="77777777" w:rsidR="00887522" w:rsidRPr="00887522" w:rsidRDefault="00887522" w:rsidP="00887522"/>
    <w:p w14:paraId="3D684876" w14:textId="2F9C1A3A" w:rsidR="00705D7C" w:rsidRDefault="00705D7C" w:rsidP="00705D7C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tyle </w:t>
      </w:r>
      <w:r>
        <w:rPr>
          <w:rFonts w:ascii="Consolas" w:hAnsi="Consolas" w:hint="eastAsia"/>
        </w:rPr>
        <w:t>속성에</w:t>
      </w:r>
      <w:r>
        <w:rPr>
          <w:rFonts w:ascii="Consolas" w:hAnsi="Consolas" w:hint="eastAsia"/>
        </w:rPr>
        <w:t xml:space="preserve"> v</w:t>
      </w:r>
      <w:r>
        <w:rPr>
          <w:rFonts w:ascii="Consolas" w:hAnsi="Consolas"/>
        </w:rPr>
        <w:t xml:space="preserve">-bind: </w:t>
      </w:r>
      <w:r>
        <w:rPr>
          <w:rFonts w:ascii="Consolas" w:hAnsi="Consolas" w:hint="eastAsia"/>
        </w:rPr>
        <w:t>접두어가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붙었으므로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{ backgroundColor: </w:t>
      </w:r>
      <w:r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</w:t>
      </w:r>
      <w:r w:rsidRPr="0030022C">
        <w:t xml:space="preserve"> 부분은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객체이다</w:t>
      </w:r>
      <w:r>
        <w:rPr>
          <w:rFonts w:ascii="Consolas" w:hAnsi="Consolas" w:hint="eastAsia"/>
        </w:rPr>
        <w:t>.</w:t>
      </w:r>
    </w:p>
    <w:p w14:paraId="64B0B054" w14:textId="14181409" w:rsidR="00705D7C" w:rsidRDefault="00705D7C" w:rsidP="00705D7C"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속성명</w:t>
      </w:r>
      <w:r>
        <w:rPr>
          <w:rFonts w:ascii="Consolas" w:hAnsi="Consolas" w:hint="eastAsia"/>
        </w:rPr>
        <w:t xml:space="preserve"> </w:t>
      </w:r>
      <w:r w:rsidR="007A5E15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backgroundColor</w:t>
      </w:r>
      <w:r w:rsidR="007A5E15" w:rsidRPr="007A5E15">
        <w:t xml:space="preserve"> </w:t>
      </w:r>
      <w:r>
        <w:rPr>
          <w:rFonts w:hint="eastAsia"/>
        </w:rPr>
        <w:t xml:space="preserve">부분은 </w:t>
      </w:r>
      <w:r>
        <w:t xml:space="preserve">CSS </w:t>
      </w:r>
      <w:r w:rsidR="00361399">
        <w:rPr>
          <w:rFonts w:hint="eastAsia"/>
        </w:rPr>
        <w:t xml:space="preserve">서식 </w:t>
      </w:r>
      <w:r>
        <w:rPr>
          <w:rFonts w:hint="eastAsia"/>
        </w:rPr>
        <w:t>이름이어야 한다.</w:t>
      </w:r>
    </w:p>
    <w:p w14:paraId="405A7AAB" w14:textId="626593EA" w:rsidR="005E0D4A" w:rsidRDefault="00705D7C" w:rsidP="005E0D4A">
      <w:pPr>
        <w:rPr>
          <w:rFonts w:ascii="Consolas" w:hAnsi="Consolas"/>
        </w:rPr>
      </w:pPr>
      <w:r w:rsidRPr="0030022C">
        <w:rPr>
          <w:rFonts w:ascii="Consolas" w:hAnsi="Consolas"/>
        </w:rPr>
        <w:t xml:space="preserve">  </w:t>
      </w:r>
      <w:r w:rsidRPr="0030022C">
        <w:rPr>
          <w:rFonts w:ascii="Consolas" w:hAnsi="Consolas"/>
        </w:rPr>
        <w:t>속성값은</w:t>
      </w:r>
      <w:r w:rsidRPr="0030022C">
        <w:rPr>
          <w:rFonts w:ascii="Consolas" w:hAnsi="Consolas"/>
        </w:rPr>
        <w:t xml:space="preserve"> </w:t>
      </w:r>
      <w:r w:rsidR="00361399">
        <w:rPr>
          <w:rFonts w:ascii="Consolas" w:hAnsi="Consolas"/>
        </w:rPr>
        <w:t xml:space="preserve">CSS </w:t>
      </w:r>
      <w:r w:rsidR="00361399">
        <w:rPr>
          <w:rFonts w:ascii="Consolas" w:hAnsi="Consolas" w:hint="eastAsia"/>
        </w:rPr>
        <w:t>서식</w:t>
      </w:r>
      <w:r w:rsidR="00361399">
        <w:rPr>
          <w:rFonts w:ascii="Consolas" w:hAnsi="Consolas" w:hint="eastAsia"/>
        </w:rPr>
        <w:t xml:space="preserve"> </w:t>
      </w:r>
      <w:r w:rsidR="00361399">
        <w:rPr>
          <w:rFonts w:ascii="Consolas" w:hAnsi="Consolas" w:hint="eastAsia"/>
        </w:rPr>
        <w:t>값이어야</w:t>
      </w:r>
      <w:r w:rsidR="00361399">
        <w:rPr>
          <w:rFonts w:ascii="Consolas" w:hAnsi="Consolas" w:hint="eastAsia"/>
        </w:rPr>
        <w:t xml:space="preserve"> </w:t>
      </w:r>
      <w:r w:rsidR="00361399">
        <w:rPr>
          <w:rFonts w:ascii="Consolas" w:hAnsi="Consolas" w:hint="eastAsia"/>
        </w:rPr>
        <w:t>한다</w:t>
      </w:r>
      <w:r w:rsidR="00361399">
        <w:rPr>
          <w:rFonts w:ascii="Consolas" w:hAnsi="Consolas" w:hint="eastAsia"/>
        </w:rPr>
        <w:t>.</w:t>
      </w:r>
    </w:p>
    <w:p w14:paraId="0FCA1A59" w14:textId="6051ED2E" w:rsidR="00106690" w:rsidRDefault="00106690" w:rsidP="005E0D4A">
      <w:pPr>
        <w:rPr>
          <w:rFonts w:ascii="Consolas" w:hAnsi="Consolas"/>
        </w:rPr>
      </w:pPr>
    </w:p>
    <w:p w14:paraId="4204ED6E" w14:textId="409F84C3" w:rsidR="004A04ED" w:rsidRDefault="004A04ED" w:rsidP="004A04ED">
      <w:pPr>
        <w:pStyle w:val="Heading3"/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 xml:space="preserve">aming Convention </w:t>
      </w:r>
      <w:r>
        <w:rPr>
          <w:rFonts w:ascii="Consolas" w:hAnsi="Consolas" w:hint="eastAsia"/>
        </w:rPr>
        <w:t>변환</w:t>
      </w:r>
    </w:p>
    <w:p w14:paraId="0FD2629B" w14:textId="42B5082D" w:rsidR="000579A3" w:rsidRDefault="00106690" w:rsidP="005E0D4A">
      <w:pPr>
        <w:rPr>
          <w:rFonts w:ascii="Consolas" w:hAnsi="Consolas"/>
        </w:rPr>
      </w:pPr>
      <w:r>
        <w:rPr>
          <w:rFonts w:ascii="Consolas" w:hAnsi="Consolas"/>
        </w:rPr>
        <w:t xml:space="preserve">CSS </w:t>
      </w:r>
      <w:r>
        <w:rPr>
          <w:rFonts w:ascii="Consolas" w:hAnsi="Consolas" w:hint="eastAsia"/>
        </w:rPr>
        <w:t>속성명은</w:t>
      </w:r>
      <w:r>
        <w:rPr>
          <w:rFonts w:ascii="Consolas" w:hAnsi="Consolas" w:hint="eastAsia"/>
        </w:rPr>
        <w:t xml:space="preserve"> </w:t>
      </w:r>
      <w:r w:rsidR="00F26CB3">
        <w:rPr>
          <w:rFonts w:ascii="Consolas" w:hAnsi="Consolas"/>
        </w:rPr>
        <w:t xml:space="preserve">kebab case </w:t>
      </w:r>
      <w:r w:rsidR="00F26CB3">
        <w:rPr>
          <w:rFonts w:ascii="Consolas" w:hAnsi="Consolas" w:hint="eastAsia"/>
        </w:rPr>
        <w:t>이지만</w:t>
      </w:r>
      <w:r w:rsidR="00F26CB3">
        <w:rPr>
          <w:rFonts w:ascii="Consolas" w:hAnsi="Consolas" w:hint="eastAsia"/>
        </w:rPr>
        <w:t>,</w:t>
      </w:r>
      <w:r w:rsidR="00F26CB3">
        <w:rPr>
          <w:rFonts w:ascii="Consolas" w:hAnsi="Consolas"/>
        </w:rPr>
        <w:t xml:space="preserve"> Java </w:t>
      </w:r>
      <w:r w:rsidR="004A04ED">
        <w:rPr>
          <w:rFonts w:ascii="Consolas" w:hAnsi="Consolas" w:hint="eastAsia"/>
        </w:rPr>
        <w:t>객체</w:t>
      </w:r>
      <w:r w:rsidR="004A04ED">
        <w:rPr>
          <w:rFonts w:ascii="Consolas" w:hAnsi="Consolas" w:hint="eastAsia"/>
        </w:rPr>
        <w:t xml:space="preserve"> </w:t>
      </w:r>
      <w:r w:rsidR="00F26CB3">
        <w:rPr>
          <w:rFonts w:ascii="Consolas" w:hAnsi="Consolas" w:hint="eastAsia"/>
        </w:rPr>
        <w:t>속성명은</w:t>
      </w:r>
      <w:r w:rsidR="00F26CB3">
        <w:rPr>
          <w:rFonts w:ascii="Consolas" w:hAnsi="Consolas" w:hint="eastAsia"/>
        </w:rPr>
        <w:t xml:space="preserve"> </w:t>
      </w:r>
      <w:r w:rsidR="00F26CB3">
        <w:rPr>
          <w:rFonts w:ascii="Consolas" w:hAnsi="Consolas"/>
        </w:rPr>
        <w:t xml:space="preserve">camel case </w:t>
      </w:r>
      <w:r w:rsidR="00F26CB3">
        <w:rPr>
          <w:rFonts w:ascii="Consolas" w:hAnsi="Consolas" w:hint="eastAsia"/>
        </w:rPr>
        <w:t>이어야</w:t>
      </w:r>
      <w:r w:rsidR="00F26CB3">
        <w:rPr>
          <w:rFonts w:ascii="Consolas" w:hAnsi="Consolas" w:hint="eastAsia"/>
        </w:rPr>
        <w:t xml:space="preserve"> </w:t>
      </w:r>
      <w:r w:rsidR="00F26CB3">
        <w:rPr>
          <w:rFonts w:ascii="Consolas" w:hAnsi="Consolas" w:hint="eastAsia"/>
        </w:rPr>
        <w:t>한다</w:t>
      </w:r>
      <w:r w:rsidR="00F26CB3">
        <w:rPr>
          <w:rFonts w:ascii="Consolas" w:hAnsi="Consolas" w:hint="eastAsia"/>
        </w:rPr>
        <w:t>.</w:t>
      </w:r>
    </w:p>
    <w:p w14:paraId="426766D1" w14:textId="645C1BCA" w:rsidR="00F26CB3" w:rsidRDefault="004A04ED" w:rsidP="005E0D4A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예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 xml:space="preserve"> background-color =&gt; backgroundColor</w:t>
      </w:r>
    </w:p>
    <w:p w14:paraId="63CA5AD6" w14:textId="77777777" w:rsidR="005E73B9" w:rsidRDefault="005E73B9" w:rsidP="005E73B9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</w:p>
    <w:p w14:paraId="650BAA18" w14:textId="77777777" w:rsidR="005E73B9" w:rsidRDefault="005E73B9" w:rsidP="005E73B9">
      <w:pPr>
        <w:rPr>
          <w:rFonts w:ascii="Consolas" w:hAnsi="Consolas"/>
        </w:rPr>
      </w:pPr>
      <w:r w:rsidRPr="00EF1CA2">
        <w:rPr>
          <w:rFonts w:ascii="Consolas" w:hAnsi="Consolas"/>
          <w:noProof/>
        </w:rPr>
        <w:drawing>
          <wp:inline distT="0" distB="0" distL="0" distR="0" wp14:anchorId="2A645B9B" wp14:editId="671B095F">
            <wp:extent cx="1545648" cy="8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64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 w:rsidRPr="00D0113C">
        <w:rPr>
          <w:rFonts w:ascii="Consolas" w:hAnsi="Consolas"/>
          <w:noProof/>
        </w:rPr>
        <w:drawing>
          <wp:inline distT="0" distB="0" distL="0" distR="0" wp14:anchorId="134366F8" wp14:editId="1BD1E953">
            <wp:extent cx="1538864" cy="864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886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 w:rsidRPr="00D0113C">
        <w:rPr>
          <w:rFonts w:ascii="Consolas" w:hAnsi="Consolas"/>
          <w:noProof/>
        </w:rPr>
        <w:drawing>
          <wp:inline distT="0" distB="0" distL="0" distR="0" wp14:anchorId="5EF0D597" wp14:editId="583EE3C9">
            <wp:extent cx="1524001" cy="8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1" cy="8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 w:rsidRPr="000A50B9">
        <w:rPr>
          <w:rFonts w:ascii="Consolas" w:hAnsi="Consolas"/>
          <w:noProof/>
        </w:rPr>
        <w:drawing>
          <wp:inline distT="0" distB="0" distL="0" distR="0" wp14:anchorId="7FB57F5D" wp14:editId="70E421D2">
            <wp:extent cx="1549988" cy="86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98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602" w14:textId="77777777" w:rsidR="005E73B9" w:rsidRDefault="005E73B9" w:rsidP="005E0D4A">
      <w:pPr>
        <w:rPr>
          <w:rFonts w:ascii="Consolas" w:hAnsi="Consolas"/>
        </w:rPr>
      </w:pPr>
    </w:p>
    <w:p w14:paraId="6367E127" w14:textId="77777777" w:rsidR="00494541" w:rsidRDefault="005E73B9" w:rsidP="005E0D4A">
      <w:pPr>
        <w:rPr>
          <w:rFonts w:ascii="Consolas" w:hAnsi="Consolas"/>
        </w:rPr>
      </w:pP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들어서</w:t>
      </w:r>
      <w:r>
        <w:rPr>
          <w:rFonts w:ascii="Consolas" w:hAnsi="Consolas" w:hint="eastAsia"/>
        </w:rPr>
        <w:t xml:space="preserve"> </w:t>
      </w:r>
    </w:p>
    <w:p w14:paraId="68651243" w14:textId="77777777" w:rsidR="00494541" w:rsidRDefault="00494541" w:rsidP="005E0D4A">
      <w:pPr>
        <w:rPr>
          <w:rFonts w:ascii="Consolas" w:hAnsi="Consolas"/>
        </w:rPr>
      </w:pPr>
      <w:r>
        <w:rPr>
          <w:rFonts w:ascii="Consolas" w:hAnsi="Consolas"/>
        </w:rPr>
        <w:t xml:space="preserve">  (1) </w:t>
      </w:r>
      <w:r w:rsidR="005E73B9">
        <w:rPr>
          <w:rFonts w:ascii="Consolas" w:hAnsi="Consolas"/>
        </w:rPr>
        <w:t xml:space="preserve">select </w:t>
      </w:r>
      <w:r w:rsidR="005E73B9">
        <w:rPr>
          <w:rFonts w:ascii="Consolas" w:hAnsi="Consolas" w:hint="eastAsia"/>
        </w:rPr>
        <w:t>태그에서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/>
        </w:rPr>
        <w:t xml:space="preserve">yellow </w:t>
      </w:r>
      <w:r w:rsidR="005E73B9">
        <w:rPr>
          <w:rFonts w:ascii="Consolas" w:hAnsi="Consolas" w:hint="eastAsia"/>
        </w:rPr>
        <w:t>항목을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 w:hint="eastAsia"/>
        </w:rPr>
        <w:t>선택하면</w:t>
      </w:r>
      <w:r w:rsidR="005E73B9">
        <w:rPr>
          <w:rFonts w:ascii="Consolas" w:hAnsi="Consolas" w:hint="eastAsia"/>
        </w:rPr>
        <w:t xml:space="preserve"> </w:t>
      </w:r>
    </w:p>
    <w:p w14:paraId="10ED35A6" w14:textId="749181DD" w:rsidR="005E73B9" w:rsidRDefault="00494541" w:rsidP="005E0D4A">
      <w:pPr>
        <w:rPr>
          <w:rFonts w:ascii="Consolas" w:hAnsi="Consolas"/>
        </w:rPr>
      </w:pPr>
      <w:r>
        <w:rPr>
          <w:rFonts w:ascii="Consolas" w:hAnsi="Consolas"/>
        </w:rPr>
        <w:t xml:space="preserve">  (2) </w:t>
      </w:r>
      <w:r>
        <w:rPr>
          <w:rFonts w:ascii="Consolas" w:hAnsi="Consolas" w:hint="eastAsia"/>
        </w:rPr>
        <w:t>앱의</w:t>
      </w:r>
      <w:r>
        <w:rPr>
          <w:rFonts w:ascii="Consolas" w:hAnsi="Consolas" w:hint="eastAsia"/>
        </w:rPr>
        <w:t xml:space="preserve"> </w:t>
      </w:r>
      <w:r w:rsidR="005E73B9">
        <w:rPr>
          <w:rFonts w:ascii="Consolas" w:hAnsi="Consolas"/>
        </w:rPr>
        <w:t xml:space="preserve">color </w:t>
      </w:r>
      <w:r w:rsidR="005E73B9">
        <w:rPr>
          <w:rFonts w:ascii="Consolas" w:hAnsi="Consolas" w:hint="eastAsia"/>
        </w:rPr>
        <w:t>속성에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/>
        </w:rPr>
        <w:t xml:space="preserve">"#ffa" </w:t>
      </w:r>
      <w:r w:rsidR="005E73B9">
        <w:rPr>
          <w:rFonts w:ascii="Consolas" w:hAnsi="Consolas" w:hint="eastAsia"/>
        </w:rPr>
        <w:t>값이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 w:hint="eastAsia"/>
        </w:rPr>
        <w:t>대입</w:t>
      </w:r>
      <w:r>
        <w:rPr>
          <w:rFonts w:ascii="Consolas" w:hAnsi="Consolas" w:hint="eastAsia"/>
        </w:rPr>
        <w:t>되고</w:t>
      </w:r>
    </w:p>
    <w:p w14:paraId="0D2FF3EC" w14:textId="48DC4A19" w:rsidR="00494541" w:rsidRDefault="00494541" w:rsidP="005E0D4A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>
        <w:rPr>
          <w:rFonts w:ascii="Consolas" w:hAnsi="Consolas"/>
        </w:rPr>
        <w:t xml:space="preserve">  (3) </w:t>
      </w:r>
      <w:r w:rsidR="003C5AD9" w:rsidRPr="00887522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v-bind:style</w:t>
      </w:r>
      <w:r w:rsidR="003C5AD9" w:rsidRPr="00887522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="003C5AD9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"{ backgroundColor: </w:t>
      </w:r>
      <w:r w:rsidR="003C5AD9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="003C5AD9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}"</w:t>
      </w:r>
    </w:p>
    <w:p w14:paraId="46138C14" w14:textId="5133E06C" w:rsidR="003C5AD9" w:rsidRPr="00B67E54" w:rsidRDefault="00A838F8" w:rsidP="005E0D4A">
      <w:r>
        <w:t xml:space="preserve">  </w:t>
      </w:r>
      <w:r w:rsidR="003C5AD9" w:rsidRPr="00B67E54">
        <w:t xml:space="preserve">        위</w:t>
      </w:r>
      <w:r w:rsidR="003C5AD9" w:rsidRPr="00B67E54">
        <w:rPr>
          <w:rFonts w:hint="eastAsia"/>
        </w:rPr>
        <w:t xml:space="preserve"> </w:t>
      </w:r>
      <w:r w:rsidR="00E36B0B">
        <w:rPr>
          <w:rFonts w:hint="eastAsia"/>
        </w:rPr>
        <w:t>소스</w:t>
      </w:r>
      <w:r w:rsidR="003C5AD9" w:rsidRPr="00B67E54">
        <w:t>코드</w:t>
      </w:r>
      <w:r w:rsidR="00F8631F" w:rsidRPr="00B67E54">
        <w:rPr>
          <w:rFonts w:hint="eastAsia"/>
        </w:rPr>
        <w:t xml:space="preserve">는 </w:t>
      </w:r>
      <w:r w:rsidR="00F8631F" w:rsidRPr="00B67E54">
        <w:t>다음과</w:t>
      </w:r>
      <w:r w:rsidR="00F8631F" w:rsidRPr="00B67E54">
        <w:rPr>
          <w:rFonts w:hint="eastAsia"/>
        </w:rPr>
        <w:t xml:space="preserve"> </w:t>
      </w:r>
      <w:r w:rsidR="00F8631F" w:rsidRPr="00B67E54">
        <w:t>같이</w:t>
      </w:r>
      <w:r w:rsidR="00F8631F" w:rsidRPr="00B67E54">
        <w:rPr>
          <w:rFonts w:hint="eastAsia"/>
        </w:rPr>
        <w:t xml:space="preserve"> </w:t>
      </w:r>
      <w:r w:rsidR="00F8631F" w:rsidRPr="00B67E54">
        <w:t>된다</w:t>
      </w:r>
    </w:p>
    <w:p w14:paraId="1DFD065E" w14:textId="7612C432" w:rsidR="00F8631F" w:rsidRPr="00F8631F" w:rsidRDefault="00F8631F" w:rsidP="005E0D4A">
      <w:pPr>
        <w:rPr>
          <w:rFonts w:ascii="Consolas" w:hAnsi="Consolas"/>
        </w:rPr>
      </w:pPr>
      <w:r w:rsidRPr="00F8631F">
        <w:rPr>
          <w:rFonts w:ascii="Consolas" w:eastAsia="굴림" w:hAnsi="Consolas" w:cs="굴림" w:hint="eastAsia"/>
          <w:color w:val="0000FF"/>
          <w:kern w:val="0"/>
          <w:szCs w:val="20"/>
        </w:rPr>
        <w:t xml:space="preserve"> </w:t>
      </w:r>
      <w:r w:rsidRPr="00F8631F">
        <w:rPr>
          <w:rFonts w:ascii="Consolas" w:eastAsia="굴림" w:hAnsi="Consolas" w:cs="굴림"/>
          <w:color w:val="0000FF"/>
          <w:kern w:val="0"/>
          <w:szCs w:val="20"/>
        </w:rPr>
        <w:t xml:space="preserve">     </w:t>
      </w:r>
      <w:r w:rsidRPr="00887522">
        <w:rPr>
          <w:rFonts w:ascii="Consolas" w:eastAsia="굴림" w:hAnsi="Consolas" w:cs="굴림"/>
          <w:color w:val="FF0000"/>
          <w:kern w:val="0"/>
          <w:szCs w:val="20"/>
        </w:rPr>
        <w:t>style</w:t>
      </w:r>
      <w:r w:rsidRPr="00887522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"background</w:t>
      </w:r>
      <w:r>
        <w:rPr>
          <w:rFonts w:ascii="Consolas" w:eastAsia="굴림" w:hAnsi="Consolas" w:cs="굴림"/>
          <w:color w:val="0000FF"/>
          <w:kern w:val="0"/>
          <w:szCs w:val="20"/>
        </w:rPr>
        <w:t>-c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olor: </w:t>
      </w:r>
      <w:r>
        <w:rPr>
          <w:rFonts w:ascii="Consolas" w:eastAsia="굴림" w:hAnsi="Consolas" w:cs="굴림"/>
          <w:color w:val="0000FF"/>
          <w:kern w:val="0"/>
          <w:szCs w:val="20"/>
        </w:rPr>
        <w:t>#ffa</w:t>
      </w:r>
      <w:r w:rsidR="00094796">
        <w:rPr>
          <w:rFonts w:ascii="Consolas" w:eastAsia="굴림" w:hAnsi="Consolas" w:cs="굴림"/>
          <w:color w:val="0000FF"/>
          <w:kern w:val="0"/>
          <w:szCs w:val="20"/>
        </w:rPr>
        <w:t>;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</w:t>
      </w:r>
    </w:p>
    <w:p w14:paraId="09823C9D" w14:textId="3C542F40" w:rsidR="004A04ED" w:rsidRDefault="00B67E54" w:rsidP="005E0D4A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="00A838F8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   styl</w:t>
      </w:r>
      <w:r>
        <w:rPr>
          <w:rFonts w:ascii="Consolas" w:hAnsi="Consolas" w:hint="eastAsia"/>
        </w:rPr>
        <w:t>e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표준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HTML </w:t>
      </w:r>
      <w:r>
        <w:rPr>
          <w:rFonts w:ascii="Consolas" w:hAnsi="Consolas" w:hint="eastAsia"/>
        </w:rPr>
        <w:t>속성이므로</w:t>
      </w:r>
      <w:r>
        <w:rPr>
          <w:rFonts w:ascii="Consolas" w:hAnsi="Consolas" w:hint="eastAsia"/>
        </w:rPr>
        <w:t xml:space="preserve"> 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"background</w:t>
      </w:r>
      <w:r>
        <w:rPr>
          <w:rFonts w:ascii="Consolas" w:eastAsia="굴림" w:hAnsi="Consolas" w:cs="굴림"/>
          <w:color w:val="0000FF"/>
          <w:kern w:val="0"/>
          <w:szCs w:val="20"/>
        </w:rPr>
        <w:t>-c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olor: </w:t>
      </w:r>
      <w:r>
        <w:rPr>
          <w:rFonts w:ascii="Consolas" w:eastAsia="굴림" w:hAnsi="Consolas" w:cs="굴림"/>
          <w:color w:val="0000FF"/>
          <w:kern w:val="0"/>
          <w:szCs w:val="20"/>
        </w:rPr>
        <w:t>#ffa</w:t>
      </w:r>
      <w:r w:rsidR="00094796">
        <w:rPr>
          <w:rFonts w:ascii="Consolas" w:eastAsia="굴림" w:hAnsi="Consolas" w:cs="굴림"/>
          <w:color w:val="0000FF"/>
          <w:kern w:val="0"/>
          <w:szCs w:val="20"/>
        </w:rPr>
        <w:t>;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B67E54">
        <w:t xml:space="preserve"> 부분</w:t>
      </w:r>
      <w:r w:rsidR="00A838F8">
        <w:rPr>
          <w:rFonts w:hint="eastAsia"/>
        </w:rPr>
        <w:t xml:space="preserve">도 평범한 </w:t>
      </w:r>
      <w:r w:rsidR="00A838F8">
        <w:rPr>
          <w:rFonts w:ascii="Consolas" w:hAnsi="Consolas"/>
        </w:rPr>
        <w:t xml:space="preserve">HTML </w:t>
      </w:r>
      <w:r w:rsidR="00A838F8">
        <w:rPr>
          <w:rFonts w:hint="eastAsia"/>
        </w:rPr>
        <w:t>속성값이다.</w:t>
      </w:r>
    </w:p>
    <w:p w14:paraId="34847749" w14:textId="61E3190E" w:rsidR="00361399" w:rsidRDefault="00361399" w:rsidP="005E0D4A"/>
    <w:p w14:paraId="6CEB8C98" w14:textId="237D8228" w:rsidR="00075D03" w:rsidRDefault="00075D03" w:rsidP="005E0D4A"/>
    <w:p w14:paraId="20F6F167" w14:textId="3C97D116" w:rsidR="00075D03" w:rsidRDefault="00075D0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3D1C93" w14:textId="6B51A887" w:rsidR="00075D03" w:rsidRDefault="006E54AB" w:rsidP="006E54AB">
      <w:pPr>
        <w:pStyle w:val="Heading3"/>
      </w:pPr>
      <w:r>
        <w:rPr>
          <w:rFonts w:hint="eastAsia"/>
        </w:rPr>
        <w:lastRenderedPageBreak/>
        <w:t>s</w:t>
      </w:r>
      <w:r>
        <w:t>elect5.html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54AB" w14:paraId="1B48970D" w14:textId="77777777" w:rsidTr="006E54AB">
        <w:tc>
          <w:tcPr>
            <w:tcW w:w="10456" w:type="dxa"/>
          </w:tcPr>
          <w:p w14:paraId="44B565AA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E0A0D0F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2A404A3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A5E63BC" w14:textId="77777777" w:rsidR="008F2F6F" w:rsidRPr="007A3907" w:rsidRDefault="008F2F6F" w:rsidP="008F2F6F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AC42160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21411933" w14:textId="27F95379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8F2F6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9706B47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8D07402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transition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: background-color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  <w:shd w:val="clear" w:color="auto" w:fill="FFFF99"/>
              </w:rPr>
              <w:t>1s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, height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  <w:shd w:val="clear" w:color="auto" w:fill="FFFF99"/>
              </w:rPr>
              <w:t>1s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7FFF5C2C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7FEFF6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01255A1B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0FE77F5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D4CBAAF" w14:textId="22C82078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E78D7A5" w14:textId="2539A5AB" w:rsidR="008F2F6F" w:rsidRPr="006E54AB" w:rsidRDefault="008F2F6F" w:rsidP="008F2F6F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v-bind:style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"{ backgroundColor: 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color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, height: 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h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}"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3A27344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A2CE3BC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color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7295BCB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"#ffa"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18B352F0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"#bfb"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2819303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"#bbf"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2FF19B0E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"#fbb"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2D62E11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4DB2350A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h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8A9ABEE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200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035A77F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300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15678B68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400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05BC735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1BF61F76" w14:textId="65757CFB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123B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05F1A38" w14:textId="34D22752" w:rsidR="00123B9B" w:rsidRPr="006E54AB" w:rsidRDefault="00123B9B" w:rsidP="00123B9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C21B839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18991A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BB641A1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6A008664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57F9A44" w14:textId="1C329D81" w:rsidR="0020286B" w:rsidRPr="006E54AB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color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"#ffa"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B4E00BE" w14:textId="31DD7873" w:rsidR="0020286B" w:rsidRPr="006E54AB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h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200</w:t>
            </w:r>
          </w:p>
          <w:p w14:paraId="3186E68A" w14:textId="77777777" w:rsidR="0020286B" w:rsidRPr="00F305FD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F47026B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23484E3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33DAACEA" w14:textId="77777777" w:rsidR="0020286B" w:rsidRPr="00887522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E4D099B" w14:textId="11FE4AFF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C7638DA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72CC32E" w14:textId="429C7E08" w:rsidR="006E54AB" w:rsidRDefault="006E54AB" w:rsidP="00616AF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6BB46B1" w14:textId="1FABED94" w:rsidR="006E54AB" w:rsidRDefault="006E54AB" w:rsidP="006E54AB"/>
    <w:p w14:paraId="21C6185D" w14:textId="520EE6CE" w:rsidR="006D3D3A" w:rsidRPr="006E54AB" w:rsidRDefault="00F24C38" w:rsidP="006E54AB">
      <w:r w:rsidRPr="00F24C38">
        <w:rPr>
          <w:noProof/>
        </w:rPr>
        <w:drawing>
          <wp:inline distT="0" distB="0" distL="0" distR="0" wp14:anchorId="14AB5706" wp14:editId="776AD0E2">
            <wp:extent cx="1475751" cy="1048965"/>
            <wp:effectExtent l="0" t="0" r="0" b="0"/>
            <wp:docPr id="21" name="Picture 2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3948" cy="10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CC">
        <w:rPr>
          <w:rFonts w:hint="eastAsia"/>
        </w:rPr>
        <w:t xml:space="preserve"> </w:t>
      </w:r>
      <w:r w:rsidR="00616AF3" w:rsidRPr="00616AF3">
        <w:rPr>
          <w:noProof/>
        </w:rPr>
        <w:drawing>
          <wp:inline distT="0" distB="0" distL="0" distR="0" wp14:anchorId="20B95BCF" wp14:editId="1AE74286">
            <wp:extent cx="1627499" cy="1616158"/>
            <wp:effectExtent l="0" t="0" r="0" b="317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9155" cy="16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5CE5" w14:textId="146A47B0" w:rsidR="00075D03" w:rsidRDefault="00075D03" w:rsidP="005E0D4A"/>
    <w:p w14:paraId="4C4CF438" w14:textId="502F5D21" w:rsidR="006D3D3A" w:rsidRDefault="00BF16CC" w:rsidP="005E0D4A">
      <w:pPr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</w:pPr>
      <w:r w:rsidRPr="006E54AB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transition</w:t>
      </w:r>
      <w:r w:rsidRPr="006E54AB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: background-color </w:t>
      </w:r>
      <w:r w:rsidRPr="006E54AB">
        <w:rPr>
          <w:rFonts w:ascii="Consolas" w:eastAsia="굴림" w:hAnsi="Consolas" w:cs="굴림"/>
          <w:color w:val="098658"/>
          <w:kern w:val="0"/>
          <w:szCs w:val="20"/>
          <w:shd w:val="clear" w:color="auto" w:fill="FFFF99"/>
        </w:rPr>
        <w:t>1s</w:t>
      </w:r>
      <w:r w:rsidRPr="006E54AB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, height </w:t>
      </w:r>
      <w:r w:rsidRPr="006E54AB">
        <w:rPr>
          <w:rFonts w:ascii="Consolas" w:eastAsia="굴림" w:hAnsi="Consolas" w:cs="굴림"/>
          <w:color w:val="098658"/>
          <w:kern w:val="0"/>
          <w:szCs w:val="20"/>
          <w:shd w:val="clear" w:color="auto" w:fill="FFFF99"/>
        </w:rPr>
        <w:t>1s</w:t>
      </w:r>
      <w:r w:rsidRPr="006E54AB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;</w:t>
      </w:r>
    </w:p>
    <w:p w14:paraId="44148CA9" w14:textId="395EF5A5" w:rsidR="00BF16CC" w:rsidRDefault="00BF16CC" w:rsidP="005E0D4A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BF16C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BF16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b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ackground-color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서식의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간격으로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천천히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4067706" w14:textId="35B926FE" w:rsidR="00BF16CC" w:rsidRDefault="00BF16CC" w:rsidP="00BF16CC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height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서식의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간격으로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천천히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B029C47" w14:textId="1B19B9B0" w:rsidR="00BF16CC" w:rsidRDefault="00BF16CC" w:rsidP="005E0D4A"/>
    <w:p w14:paraId="1A4BD81F" w14:textId="6AAECD10" w:rsidR="00855960" w:rsidRDefault="00855960" w:rsidP="005E0D4A">
      <w:r w:rsidRPr="006E54AB">
        <w:rPr>
          <w:rFonts w:ascii="Consolas" w:eastAsia="굴림" w:hAnsi="Consolas" w:cs="굴림"/>
          <w:color w:val="FF0000"/>
          <w:kern w:val="0"/>
          <w:szCs w:val="20"/>
        </w:rPr>
        <w:t>v-bind:style</w:t>
      </w:r>
      <w:r w:rsidRPr="006E54AB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"{ backgroundColor: 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color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, height: 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h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 }"</w:t>
      </w:r>
    </w:p>
    <w:p w14:paraId="56AE106C" w14:textId="6DF91AF3" w:rsidR="00BF16CC" w:rsidRDefault="00855960" w:rsidP="005E0D4A">
      <w:pPr>
        <w:rPr>
          <w:rFonts w:ascii="Consolas" w:eastAsia="굴림" w:hAnsi="Consolas" w:cs="굴림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color</w:t>
      </w:r>
      <w:r w:rsidRPr="00855960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855960">
        <w:rPr>
          <w:rFonts w:ascii="Consolas" w:eastAsia="굴림" w:hAnsi="Consolas" w:cs="굴림" w:hint="eastAsia"/>
          <w:kern w:val="0"/>
          <w:szCs w:val="20"/>
        </w:rPr>
        <w:t>속성값이</w:t>
      </w:r>
      <w:r w:rsidRPr="008559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52440" w:rsidRPr="006E54AB">
        <w:rPr>
          <w:rFonts w:ascii="Consolas" w:eastAsia="굴림" w:hAnsi="Consolas" w:cs="굴림"/>
          <w:color w:val="A31515"/>
          <w:kern w:val="0"/>
          <w:szCs w:val="20"/>
        </w:rPr>
        <w:t>"#ffa"</w:t>
      </w:r>
      <w:r w:rsidRPr="00855960">
        <w:rPr>
          <w:rFonts w:ascii="Consolas" w:eastAsia="굴림" w:hAnsi="Consolas" w:cs="굴림"/>
          <w:kern w:val="0"/>
          <w:szCs w:val="20"/>
        </w:rPr>
        <w:t xml:space="preserve"> </w:t>
      </w:r>
      <w:r w:rsidRPr="00855960">
        <w:rPr>
          <w:rFonts w:ascii="Consolas" w:eastAsia="굴림" w:hAnsi="Consolas" w:cs="굴림" w:hint="eastAsia"/>
          <w:kern w:val="0"/>
          <w:szCs w:val="20"/>
        </w:rPr>
        <w:t>이고</w:t>
      </w:r>
      <w:r w:rsidRPr="00855960">
        <w:rPr>
          <w:rFonts w:ascii="Consolas" w:eastAsia="굴림" w:hAnsi="Consolas" w:cs="굴림" w:hint="eastAsia"/>
          <w:kern w:val="0"/>
          <w:szCs w:val="20"/>
        </w:rPr>
        <w:t>,</w:t>
      </w:r>
      <w:r w:rsidRPr="00855960">
        <w:rPr>
          <w:rFonts w:ascii="Consolas" w:eastAsia="굴림" w:hAnsi="Consolas" w:cs="굴림"/>
          <w:kern w:val="0"/>
          <w:szCs w:val="20"/>
        </w:rPr>
        <w:t xml:space="preserve"> 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h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855960">
        <w:rPr>
          <w:rFonts w:ascii="Consolas" w:eastAsia="굴림" w:hAnsi="Consolas" w:cs="굴림" w:hint="eastAsia"/>
          <w:kern w:val="0"/>
          <w:szCs w:val="20"/>
        </w:rPr>
        <w:t>속성값이</w:t>
      </w:r>
      <w:r w:rsidRPr="008559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52440">
        <w:rPr>
          <w:rFonts w:ascii="Consolas" w:eastAsia="굴림" w:hAnsi="Consolas" w:cs="굴림"/>
          <w:kern w:val="0"/>
          <w:szCs w:val="20"/>
        </w:rPr>
        <w:t>2</w:t>
      </w:r>
      <w:r w:rsidR="00E36B0B">
        <w:rPr>
          <w:rFonts w:ascii="Consolas" w:eastAsia="굴림" w:hAnsi="Consolas" w:cs="굴림"/>
          <w:kern w:val="0"/>
          <w:szCs w:val="20"/>
        </w:rPr>
        <w:t xml:space="preserve">00 </w:t>
      </w:r>
      <w:r w:rsidR="00E36B0B">
        <w:rPr>
          <w:rFonts w:ascii="Consolas" w:eastAsia="굴림" w:hAnsi="Consolas" w:cs="굴림" w:hint="eastAsia"/>
          <w:kern w:val="0"/>
          <w:szCs w:val="20"/>
        </w:rPr>
        <w:t>이면</w:t>
      </w:r>
    </w:p>
    <w:p w14:paraId="5CA9B9B2" w14:textId="2DC0723E" w:rsidR="00E36B0B" w:rsidRDefault="00E36B0B" w:rsidP="005E0D4A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위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소스코드의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실행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결과는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다음과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같다</w:t>
      </w:r>
      <w:r w:rsidR="0074597C">
        <w:rPr>
          <w:rFonts w:ascii="Consolas" w:eastAsia="굴림" w:hAnsi="Consolas" w:cs="굴림" w:hint="eastAsia"/>
          <w:kern w:val="0"/>
          <w:szCs w:val="20"/>
        </w:rPr>
        <w:t>.</w:t>
      </w:r>
    </w:p>
    <w:p w14:paraId="1346EF04" w14:textId="75B64D89" w:rsidR="00E36B0B" w:rsidRPr="00855960" w:rsidRDefault="00E36B0B" w:rsidP="005E0D4A">
      <w:r w:rsidRPr="006E54AB">
        <w:rPr>
          <w:rFonts w:ascii="Consolas" w:eastAsia="굴림" w:hAnsi="Consolas" w:cs="굴림"/>
          <w:color w:val="FF0000"/>
          <w:kern w:val="0"/>
          <w:szCs w:val="20"/>
        </w:rPr>
        <w:t>style</w:t>
      </w:r>
      <w:r w:rsidRPr="006E54AB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"backgroundColor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 xml:space="preserve">: </w:t>
      </w:r>
      <w:r w:rsidR="00E8796C" w:rsidRPr="00E8796C">
        <w:rPr>
          <w:rFonts w:ascii="Consolas" w:eastAsia="굴림" w:hAnsi="Consolas" w:cs="굴림"/>
          <w:color w:val="0000FF"/>
          <w:kern w:val="0"/>
          <w:szCs w:val="20"/>
        </w:rPr>
        <w:t>#ffa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 xml:space="preserve">; 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height: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="00652440">
        <w:rPr>
          <w:rFonts w:ascii="Consolas" w:eastAsia="굴림" w:hAnsi="Consolas" w:cs="굴림"/>
          <w:color w:val="0000FF"/>
          <w:kern w:val="0"/>
          <w:szCs w:val="20"/>
        </w:rPr>
        <w:t>2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>00</w:t>
      </w:r>
      <w:r w:rsidR="00E8796C">
        <w:rPr>
          <w:rFonts w:ascii="Consolas" w:eastAsia="굴림" w:hAnsi="Consolas" w:cs="굴림" w:hint="eastAsia"/>
          <w:color w:val="0000FF"/>
          <w:kern w:val="0"/>
          <w:szCs w:val="20"/>
        </w:rPr>
        <w:t>p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>x;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"</w:t>
      </w:r>
    </w:p>
    <w:p w14:paraId="2B9C8009" w14:textId="5F4BFDDF" w:rsidR="006D3D3A" w:rsidRDefault="006D3D3A" w:rsidP="005E0D4A"/>
    <w:p w14:paraId="274AD01C" w14:textId="7C1E7BF0" w:rsidR="000E139A" w:rsidRDefault="000E139A" w:rsidP="005E0D4A"/>
    <w:p w14:paraId="7A8F392C" w14:textId="4FA93381" w:rsidR="000E139A" w:rsidRDefault="000E139A" w:rsidP="000E139A">
      <w:pPr>
        <w:pStyle w:val="Heading1"/>
      </w:pPr>
      <w:bookmarkStart w:id="5" w:name="_Toc40097488"/>
      <w:bookmarkStart w:id="6" w:name="_Toc100683373"/>
      <w:r>
        <w:rPr>
          <w:rFonts w:hint="eastAsia"/>
        </w:rPr>
        <w:t>계산</w:t>
      </w:r>
      <w:r w:rsidR="008971E0">
        <w:rPr>
          <w:rFonts w:hint="eastAsia"/>
        </w:rPr>
        <w:t xml:space="preserve"> </w:t>
      </w:r>
      <w:r w:rsidR="008971E0"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bookmarkEnd w:id="5"/>
      <w:bookmarkEnd w:id="6"/>
    </w:p>
    <w:p w14:paraId="6391489D" w14:textId="77777777" w:rsidR="000E139A" w:rsidRDefault="000E139A" w:rsidP="000E139A">
      <w:pPr>
        <w:pStyle w:val="Heading2"/>
      </w:pPr>
      <w:bookmarkStart w:id="7" w:name="_Toc40097489"/>
      <w:bookmarkStart w:id="8" w:name="_Toc100683374"/>
      <w:r>
        <w:rPr>
          <w:rFonts w:hint="eastAsia"/>
        </w:rPr>
        <w:t>계산식 출력</w:t>
      </w:r>
      <w:bookmarkEnd w:id="7"/>
      <w:bookmarkEnd w:id="8"/>
    </w:p>
    <w:p w14:paraId="579BA426" w14:textId="0957768E" w:rsidR="000E139A" w:rsidRDefault="000E139A" w:rsidP="000E139A">
      <w:pPr>
        <w:pStyle w:val="Heading3"/>
      </w:pPr>
      <w:r>
        <w:rPr>
          <w:rFonts w:hint="eastAsia"/>
        </w:rPr>
        <w:t>c</w:t>
      </w:r>
      <w:r>
        <w:t>ompute</w:t>
      </w:r>
      <w:r w:rsidR="00742AB2">
        <w:t>1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07AFBD9A" w14:textId="77777777" w:rsidTr="00CF32FD">
        <w:tc>
          <w:tcPr>
            <w:tcW w:w="10456" w:type="dxa"/>
          </w:tcPr>
          <w:p w14:paraId="08F51BFA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E3EF4F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047F1C9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0DD8E64" w14:textId="77777777" w:rsidR="005060D4" w:rsidRPr="007A3907" w:rsidRDefault="005060D4" w:rsidP="005060D4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A854E54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371A9E58" w14:textId="041BA62F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33967CB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C4F97B6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47BE71A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05D9CF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25ADB35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29884A8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025D302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61CD37C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2AEA1B22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21FAE15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466477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22CFEF4E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E1C45BA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01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quantity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DABA180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5F766D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54F260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872290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01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price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E9C55E5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E980B21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9EFE222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2C2F077" w14:textId="77777777" w:rsidR="000E139A" w:rsidRPr="00817377" w:rsidRDefault="000E139A" w:rsidP="008101BC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8101B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quantity</w:t>
            </w:r>
            <w:r w:rsidRPr="008101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8101B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price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1B8FF55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C340CC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999D588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A1B35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D99D2F7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13F2E2A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2FDAD268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8E02E8B" w14:textId="0E06538A" w:rsidR="00960743" w:rsidRPr="00817377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101BC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quantity</w:t>
            </w:r>
            <w:r w:rsidRPr="0081737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B663775" w14:textId="04EBA5BA" w:rsidR="00960743" w:rsidRPr="00817377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01BC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price</w:t>
            </w:r>
            <w:r w:rsidRPr="0081737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03A5B3A5" w14:textId="77777777" w:rsidR="00960743" w:rsidRPr="00F305FD" w:rsidRDefault="00960743" w:rsidP="009607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6E98641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47D01FC3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0BE5709" w14:textId="77777777" w:rsidR="00960743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F2EA9C6" w14:textId="005E1813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C3409DE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50BFB2E" w14:textId="3107E3CB" w:rsidR="000E139A" w:rsidRPr="00960743" w:rsidRDefault="000E139A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7C095EA9" w14:textId="77777777" w:rsidR="000E139A" w:rsidRPr="009E1962" w:rsidRDefault="000E139A" w:rsidP="000E139A"/>
    <w:p w14:paraId="0E816F8F" w14:textId="77777777" w:rsidR="000E139A" w:rsidRPr="009431CF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431CF">
        <w:rPr>
          <w:rFonts w:ascii="Consolas" w:eastAsia="굴림" w:hAnsi="Consolas" w:cs="굴림"/>
          <w:color w:val="000000"/>
          <w:kern w:val="0"/>
          <w:sz w:val="21"/>
          <w:szCs w:val="21"/>
        </w:rPr>
        <w:t>{{ quantity * price }}</w:t>
      </w:r>
    </w:p>
    <w:p w14:paraId="16A185A9" w14:textId="77777777" w:rsidR="000E139A" w:rsidRDefault="000E139A" w:rsidP="000E139A">
      <w:r>
        <w:rPr>
          <w:rFonts w:hint="eastAsia"/>
        </w:rPr>
        <w:t xml:space="preserve"> </w:t>
      </w:r>
      <w:r>
        <w:t xml:space="preserve">  quantity </w:t>
      </w:r>
      <w:r>
        <w:rPr>
          <w:rFonts w:hint="eastAsia"/>
        </w:rPr>
        <w:t xml:space="preserve">속성값과 </w:t>
      </w:r>
      <w:r>
        <w:t xml:space="preserve">price </w:t>
      </w:r>
      <w:r>
        <w:rPr>
          <w:rFonts w:hint="eastAsia"/>
        </w:rPr>
        <w:t>속성값이 곱셈값이 출력된다.</w:t>
      </w:r>
    </w:p>
    <w:p w14:paraId="4D916D86" w14:textId="77777777" w:rsidR="000E139A" w:rsidRDefault="000E139A" w:rsidP="000E13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두 속성 중에 하나가 변경되면,</w:t>
      </w:r>
      <w:r>
        <w:t xml:space="preserve"> </w:t>
      </w:r>
      <w:r>
        <w:rPr>
          <w:rFonts w:hint="eastAsia"/>
        </w:rPr>
        <w:t>곱셈값도 다시 계산되어 출력된다.</w:t>
      </w:r>
    </w:p>
    <w:p w14:paraId="5F23924F" w14:textId="106BCDE2" w:rsidR="000E139A" w:rsidRDefault="00AC2112" w:rsidP="000E13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계산식이 간단하다면 위와 같이 구현할 수 있다.</w:t>
      </w:r>
    </w:p>
    <w:p w14:paraId="662276D6" w14:textId="5335EC7F" w:rsidR="004D2EFC" w:rsidRDefault="004D2EFC" w:rsidP="000E139A"/>
    <w:p w14:paraId="56BEAE89" w14:textId="77777777" w:rsidR="004D2EFC" w:rsidRDefault="004D2EFC" w:rsidP="000E139A"/>
    <w:p w14:paraId="72B0B85D" w14:textId="77777777" w:rsidR="000E139A" w:rsidRDefault="000E139A" w:rsidP="000E139A">
      <w:r w:rsidRPr="00030D4A">
        <w:rPr>
          <w:noProof/>
        </w:rPr>
        <w:lastRenderedPageBreak/>
        <w:drawing>
          <wp:inline distT="0" distB="0" distL="0" distR="0" wp14:anchorId="537983AF" wp14:editId="77BDB4AD">
            <wp:extent cx="3639058" cy="272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B58F" w14:textId="77777777" w:rsidR="000E139A" w:rsidRDefault="000E139A" w:rsidP="000E139A"/>
    <w:p w14:paraId="3D4AE679" w14:textId="77777777" w:rsidR="000E139A" w:rsidRDefault="000E139A" w:rsidP="000E139A"/>
    <w:p w14:paraId="7D787A49" w14:textId="77777777" w:rsidR="000E139A" w:rsidRDefault="000E139A" w:rsidP="000E139A"/>
    <w:p w14:paraId="11F82F05" w14:textId="77777777" w:rsidR="000E139A" w:rsidRDefault="000E139A" w:rsidP="000E13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3086E3" w14:textId="77777777" w:rsidR="000E139A" w:rsidRDefault="000E139A" w:rsidP="000E139A">
      <w:pPr>
        <w:pStyle w:val="Heading2"/>
      </w:pPr>
      <w:bookmarkStart w:id="9" w:name="_Toc40097490"/>
      <w:bookmarkStart w:id="10" w:name="_Toc100683375"/>
      <w:r>
        <w:rPr>
          <w:rFonts w:hint="eastAsia"/>
        </w:rPr>
        <w:lastRenderedPageBreak/>
        <w:t>메소드 리턴값 출력</w:t>
      </w:r>
      <w:bookmarkEnd w:id="9"/>
      <w:bookmarkEnd w:id="10"/>
    </w:p>
    <w:p w14:paraId="55B3BBE2" w14:textId="6A092941" w:rsidR="000E139A" w:rsidRDefault="000E139A" w:rsidP="000E139A">
      <w:pPr>
        <w:pStyle w:val="Heading3"/>
      </w:pPr>
      <w:r>
        <w:rPr>
          <w:rFonts w:hint="eastAsia"/>
        </w:rPr>
        <w:t>c</w:t>
      </w:r>
      <w:r>
        <w:t>ompute</w:t>
      </w:r>
      <w:r w:rsidR="004B17D2">
        <w:t>2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6CE9FDBF" w14:textId="77777777" w:rsidTr="00CF32FD">
        <w:tc>
          <w:tcPr>
            <w:tcW w:w="10456" w:type="dxa"/>
          </w:tcPr>
          <w:p w14:paraId="6B3BAC0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B43B46D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F6DADD0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ED9922C" w14:textId="77777777" w:rsidR="00792F2E" w:rsidRPr="007A3907" w:rsidRDefault="00792F2E" w:rsidP="00792F2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A1B7932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4B054E0D" w14:textId="5DF8E10E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5902F3A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7708A21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36FE776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70F5AA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316A39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68FDF81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687E426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EC69B3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43DB4D2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E4EB15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BF5E9E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41C70C8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621F8557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E4B4EE4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A1E7D6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EBEE7DC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5CD1C946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72360E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349CCB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13F954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F4E5D8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total()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5C668EE8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585411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41EA48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69BEB4C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7AF0552" w14:textId="77777777" w:rsidR="0093222B" w:rsidRPr="00B7001E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06BF2AF" w14:textId="77777777" w:rsidR="0093222B" w:rsidRPr="00B7001E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849D986" w14:textId="77777777" w:rsidR="0093222B" w:rsidRPr="002F669A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8F30828" w14:textId="77777777" w:rsidR="00E417BE" w:rsidRPr="00E417BE" w:rsidRDefault="00E417BE" w:rsidP="00E417B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quantity: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E8CDAAB" w14:textId="77777777" w:rsidR="00E417BE" w:rsidRPr="00E417BE" w:rsidRDefault="00E417BE" w:rsidP="00E417B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price: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39E5B9C2" w14:textId="77777777" w:rsidR="0093222B" w:rsidRPr="002F669A" w:rsidRDefault="0093222B" w:rsidP="0093222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3D1427C3" w14:textId="72F43B90" w:rsidR="0093222B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 w:rsid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7087C37" w14:textId="77777777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B921CDB" w14:textId="77777777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2F669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F69ACFC" w14:textId="77777777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2F669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2F669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* 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2F669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41E3EEE" w14:textId="390FD802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C3C5042" w14:textId="6760DBD8" w:rsidR="00E417BE" w:rsidRPr="00B7001E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494626FA" w14:textId="77777777" w:rsidR="0093222B" w:rsidRPr="00B7001E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3521512" w14:textId="77777777" w:rsidR="0093222B" w:rsidRPr="002F669A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BB741E2" w14:textId="1154BC01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06771A3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5B7F61D7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40D956F6" w14:textId="77777777" w:rsidR="000E139A" w:rsidRPr="002F669A" w:rsidRDefault="000E139A" w:rsidP="00971CCA">
            <w:pPr>
              <w:rPr>
                <w:rFonts w:ascii="Consolas" w:hAnsi="Consolas"/>
                <w:szCs w:val="20"/>
              </w:rPr>
            </w:pPr>
          </w:p>
        </w:tc>
      </w:tr>
    </w:tbl>
    <w:p w14:paraId="67B8752E" w14:textId="77777777" w:rsidR="000E139A" w:rsidRDefault="000E139A" w:rsidP="000E139A"/>
    <w:p w14:paraId="2A745C06" w14:textId="77777777" w:rsidR="000E139A" w:rsidRPr="005C2910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2910">
        <w:rPr>
          <w:rFonts w:ascii="Consolas" w:eastAsia="굴림" w:hAnsi="Consolas" w:cs="굴림"/>
          <w:color w:val="000000"/>
          <w:kern w:val="0"/>
          <w:sz w:val="21"/>
          <w:szCs w:val="21"/>
        </w:rPr>
        <w:t>{{ total() }}</w:t>
      </w:r>
    </w:p>
    <w:p w14:paraId="4CFB24C0" w14:textId="77777777" w:rsidR="000E139A" w:rsidRDefault="000E139A" w:rsidP="000E13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otal() </w:t>
      </w:r>
      <w:r>
        <w:rPr>
          <w:rFonts w:hint="eastAsia"/>
        </w:rPr>
        <w:t>메소드의 리턴값이 출력된다.</w:t>
      </w:r>
    </w:p>
    <w:p w14:paraId="58FA7290" w14:textId="4F0C815A" w:rsidR="006643CC" w:rsidRDefault="006643CC" w:rsidP="006643CC">
      <w:r>
        <w:t xml:space="preserve">  </w:t>
      </w:r>
      <w:r>
        <w:rPr>
          <w:rFonts w:hint="eastAsia"/>
        </w:rPr>
        <w:t>두 속성 중에 하나가 변경되면,</w:t>
      </w:r>
      <w:r>
        <w:t xml:space="preserve"> </w:t>
      </w:r>
      <w:r>
        <w:rPr>
          <w:rFonts w:hint="eastAsia"/>
        </w:rPr>
        <w:t>메소드가 다시 호출되어 그 리턴값이 출력된다.</w:t>
      </w:r>
    </w:p>
    <w:p w14:paraId="1CDB803A" w14:textId="6358B21F" w:rsidR="002C2072" w:rsidRDefault="002C2072" w:rsidP="002C20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계산식이 복잡하다면,</w:t>
      </w:r>
      <w:r>
        <w:t xml:space="preserve"> </w:t>
      </w:r>
      <w:r>
        <w:rPr>
          <w:rFonts w:hint="eastAsia"/>
        </w:rPr>
        <w:t>위와 같이 메소드의 형태로 구현하는 것이 바람직할 것이다.</w:t>
      </w:r>
    </w:p>
    <w:p w14:paraId="55AD9C07" w14:textId="77777777" w:rsidR="000E139A" w:rsidRPr="002C2072" w:rsidRDefault="000E139A" w:rsidP="000E139A"/>
    <w:p w14:paraId="0047A6FE" w14:textId="77777777" w:rsidR="000E139A" w:rsidRPr="008A15EC" w:rsidRDefault="000E139A" w:rsidP="000E139A"/>
    <w:p w14:paraId="57DE07B5" w14:textId="77777777" w:rsidR="000E139A" w:rsidRDefault="000E139A" w:rsidP="000E13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DA95C0" w14:textId="5EEE5F12" w:rsidR="000E139A" w:rsidRDefault="000E139A" w:rsidP="000E139A">
      <w:pPr>
        <w:pStyle w:val="Heading2"/>
      </w:pPr>
      <w:bookmarkStart w:id="11" w:name="_Toc40097491"/>
      <w:bookmarkStart w:id="12" w:name="_Toc100683376"/>
      <w:r>
        <w:rPr>
          <w:rFonts w:hint="eastAsia"/>
        </w:rPr>
        <w:lastRenderedPageBreak/>
        <w:t>계산</w:t>
      </w:r>
      <w:r w:rsidR="00EF2895">
        <w:rPr>
          <w:rFonts w:hint="eastAsia"/>
        </w:rPr>
        <w:t xml:space="preserve"> </w:t>
      </w:r>
      <w:r>
        <w:rPr>
          <w:rFonts w:hint="eastAsia"/>
        </w:rPr>
        <w:t>속성</w:t>
      </w:r>
      <w:r>
        <w:t xml:space="preserve"> getter</w:t>
      </w:r>
      <w:r>
        <w:rPr>
          <w:rFonts w:hint="eastAsia"/>
        </w:rPr>
        <w:t xml:space="preserve"> 구현</w:t>
      </w:r>
      <w:bookmarkEnd w:id="11"/>
      <w:bookmarkEnd w:id="12"/>
    </w:p>
    <w:p w14:paraId="0BAFDDAA" w14:textId="6860A866" w:rsidR="000E139A" w:rsidRDefault="000E139A" w:rsidP="000E139A">
      <w:pPr>
        <w:pStyle w:val="Heading3"/>
      </w:pPr>
      <w:r>
        <w:rPr>
          <w:rFonts w:hint="eastAsia"/>
        </w:rPr>
        <w:t>c</w:t>
      </w:r>
      <w:r>
        <w:t>ompute</w:t>
      </w:r>
      <w:r w:rsidR="002C2072">
        <w:t>3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72EDC68C" w14:textId="77777777" w:rsidTr="00CF32FD">
        <w:tc>
          <w:tcPr>
            <w:tcW w:w="10456" w:type="dxa"/>
          </w:tcPr>
          <w:p w14:paraId="74D7806C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A669BE2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D76EF44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D69E368" w14:textId="77777777" w:rsidR="00EF2895" w:rsidRPr="007A3907" w:rsidRDefault="00EF2895" w:rsidP="00EF2895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C4D37A6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95CA64F" w14:textId="0FE7280E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264F7B8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6803194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EFAA52C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09F81D7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24514DC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F3E0A39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A1AFF6E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68C5E6D1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B34C130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1E3F913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1D70EF1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2650081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07D13440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FCE377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533B81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C2AF432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26E6FCD4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67E229E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002B375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2AB61D9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3D5B393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2856DE0E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79175C9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2606A6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7DF993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A57ECF0" w14:textId="77777777" w:rsidR="0027697E" w:rsidRPr="00B7001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1A29BF28" w14:textId="77777777" w:rsidR="0027697E" w:rsidRPr="00B7001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E9720B2" w14:textId="77777777" w:rsidR="0027697E" w:rsidRPr="002F669A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6CE2B3A" w14:textId="77777777" w:rsidR="0027697E" w:rsidRPr="00E417BE" w:rsidRDefault="0027697E" w:rsidP="0027697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quantity: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E5D0C62" w14:textId="77777777" w:rsidR="0027697E" w:rsidRPr="00E417BE" w:rsidRDefault="0027697E" w:rsidP="0027697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price: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52B11445" w14:textId="77777777" w:rsidR="0027697E" w:rsidRPr="002F669A" w:rsidRDefault="0027697E" w:rsidP="0027697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6B708AB2" w14:textId="6E6380E4" w:rsidR="000E139A" w:rsidRPr="0071696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785CC2B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42F6710D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71696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35BDAFD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7169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5ECD886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1A3B8ADD" w14:textId="77777777" w:rsidR="000E139A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754FA1E2" w14:textId="77777777" w:rsidR="0027697E" w:rsidRPr="00B7001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B0254F0" w14:textId="77777777" w:rsidR="0027697E" w:rsidRPr="002F669A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AC9D945" w14:textId="17C19366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CA116B1" w14:textId="77777777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3F531F8A" w14:textId="534EABE3" w:rsidR="000E139A" w:rsidRPr="00421A0D" w:rsidRDefault="000E139A" w:rsidP="005019C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26E6EBC3" w14:textId="77777777" w:rsidR="000E139A" w:rsidRDefault="000E139A" w:rsidP="000E139A"/>
    <w:p w14:paraId="03EF57E8" w14:textId="77777777" w:rsidR="000E139A" w:rsidRDefault="000E139A" w:rsidP="000E13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0C1E60" w14:textId="77777777" w:rsidR="000E139A" w:rsidRDefault="000E139A" w:rsidP="000E139A">
      <w:pPr>
        <w:pStyle w:val="Heading3"/>
      </w:pPr>
      <w:r>
        <w:rPr>
          <w:rFonts w:hint="eastAsia"/>
        </w:rPr>
        <w:lastRenderedPageBreak/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(computed property)</w:t>
      </w:r>
    </w:p>
    <w:p w14:paraId="3BF5FA1A" w14:textId="77777777" w:rsidR="000E139A" w:rsidRPr="00963A4A" w:rsidRDefault="000E139A" w:rsidP="000E139A"/>
    <w:p w14:paraId="66889E3F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computed: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{</w:t>
      </w:r>
    </w:p>
    <w:p w14:paraId="222BB8D2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773C13">
        <w:rPr>
          <w:rFonts w:ascii="Consolas" w:eastAsia="굴림" w:hAnsi="Consolas" w:cs="굴림"/>
          <w:color w:val="795E26"/>
          <w:kern w:val="0"/>
          <w:sz w:val="21"/>
          <w:szCs w:val="21"/>
        </w:rPr>
        <w:t>total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25E1347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773C13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73C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773C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E164D1A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6898D522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A355F7B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9CBB43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3C8E16B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C7C84E2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computed: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{</w:t>
      </w:r>
    </w:p>
    <w:p w14:paraId="0002C918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F41488">
        <w:rPr>
          <w:rFonts w:ascii="Consolas" w:eastAsia="굴림" w:hAnsi="Consolas" w:cs="굴림"/>
          <w:color w:val="795E26"/>
          <w:kern w:val="0"/>
          <w:sz w:val="21"/>
          <w:szCs w:val="21"/>
        </w:rPr>
        <w:t>total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5E93BEB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414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AC6190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7327CC04" w14:textId="77777777" w:rsidR="000E139A" w:rsidRPr="005C2910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8CA9C1B" w14:textId="77777777" w:rsidR="000E139A" w:rsidRDefault="000E139A" w:rsidP="000E139A"/>
    <w:p w14:paraId="6FD38BF3" w14:textId="77777777" w:rsidR="000E139A" w:rsidRDefault="000E139A" w:rsidP="000E139A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앱에 </w:t>
      </w:r>
      <w:r>
        <w:t xml:space="preserve">total </w:t>
      </w:r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속성을 정의한다.</w:t>
      </w:r>
      <w:r>
        <w:t xml:space="preserve"> (computed property)</w:t>
      </w:r>
    </w:p>
    <w:p w14:paraId="21ACE8CF" w14:textId="77777777" w:rsidR="000E139A" w:rsidRDefault="000E139A" w:rsidP="000E139A">
      <w:r>
        <w:rPr>
          <w:rFonts w:hint="eastAsia"/>
        </w:rPr>
        <w:t>계산 속성이란</w:t>
      </w:r>
      <w:r>
        <w:t xml:space="preserve">, </w:t>
      </w:r>
      <w:r>
        <w:rPr>
          <w:rFonts w:hint="eastAsia"/>
        </w:rPr>
        <w:t>구현 형태는 메소드인데,</w:t>
      </w:r>
      <w:r>
        <w:t xml:space="preserve"> </w:t>
      </w:r>
      <w:r>
        <w:rPr>
          <w:rFonts w:hint="eastAsia"/>
        </w:rPr>
        <w:t>사용법은 속성과 같은 것을 말한다.</w:t>
      </w:r>
    </w:p>
    <w:p w14:paraId="255F9C1F" w14:textId="77777777" w:rsidR="000D38C3" w:rsidRDefault="000D38C3" w:rsidP="000E139A"/>
    <w:p w14:paraId="016C06AC" w14:textId="6EE6E0DB" w:rsidR="000E139A" w:rsidRDefault="000D38C3" w:rsidP="000E139A">
      <w:r>
        <w:rPr>
          <w:rFonts w:hint="eastAsia"/>
        </w:rPr>
        <w:t xml:space="preserve">계산 값을 리턴하는 </w:t>
      </w:r>
      <w:r>
        <w:t xml:space="preserve">getter </w:t>
      </w:r>
      <w:r>
        <w:rPr>
          <w:rFonts w:hint="eastAsia"/>
        </w:rPr>
        <w:t>메소드와,</w:t>
      </w:r>
      <w:r>
        <w:t xml:space="preserve"> </w:t>
      </w:r>
      <w:r>
        <w:rPr>
          <w:rFonts w:hint="eastAsia"/>
        </w:rPr>
        <w:t xml:space="preserve">값을 </w:t>
      </w:r>
      <w:r w:rsidR="008D1417">
        <w:rPr>
          <w:rFonts w:hint="eastAsia"/>
        </w:rPr>
        <w:t xml:space="preserve">대입하는 </w:t>
      </w:r>
      <w:r w:rsidR="008D1417">
        <w:t xml:space="preserve">setter </w:t>
      </w:r>
      <w:r w:rsidR="008D1417">
        <w:rPr>
          <w:rFonts w:hint="eastAsia"/>
        </w:rPr>
        <w:t>메소드로 계산 속성을 구현한다.</w:t>
      </w:r>
    </w:p>
    <w:p w14:paraId="2A4D306A" w14:textId="17E0145D" w:rsidR="008D1417" w:rsidRDefault="008D1417" w:rsidP="000E139A"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메소드만 구현하면,</w:t>
      </w:r>
      <w: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전용 계산 속성이 된다.</w:t>
      </w:r>
    </w:p>
    <w:p w14:paraId="0A79F5A7" w14:textId="48B49954" w:rsidR="008D1417" w:rsidRDefault="008D1417" w:rsidP="000E139A">
      <w:r>
        <w:rPr>
          <w:rFonts w:hint="eastAsia"/>
        </w:rPr>
        <w:t xml:space="preserve">위의 </w:t>
      </w:r>
      <w:r>
        <w:t xml:space="preserve">total </w:t>
      </w:r>
      <w:r>
        <w:rPr>
          <w:rFonts w:hint="eastAsia"/>
        </w:rPr>
        <w:t xml:space="preserve">계산 속성은 </w:t>
      </w:r>
      <w:r>
        <w:t xml:space="preserve">getter </w:t>
      </w:r>
      <w:r>
        <w:rPr>
          <w:rFonts w:hint="eastAsia"/>
        </w:rPr>
        <w:t>메소드만 구현했다.</w:t>
      </w:r>
    </w:p>
    <w:p w14:paraId="52B0482F" w14:textId="77777777" w:rsidR="001E0A71" w:rsidRPr="008D1417" w:rsidRDefault="001E0A71" w:rsidP="000E139A"/>
    <w:p w14:paraId="209B0803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2910">
        <w:rPr>
          <w:rFonts w:ascii="Consolas" w:eastAsia="굴림" w:hAnsi="Consolas" w:cs="굴림"/>
          <w:color w:val="000000"/>
          <w:kern w:val="0"/>
          <w:sz w:val="21"/>
          <w:szCs w:val="21"/>
        </w:rPr>
        <w:t>{{ total }}</w:t>
      </w:r>
    </w:p>
    <w:p w14:paraId="768F1C80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963A4A">
        <w:rPr>
          <w:rFonts w:hint="eastAsia"/>
        </w:rPr>
        <w:t xml:space="preserve"> </w:t>
      </w:r>
      <w:r w:rsidRPr="00963A4A">
        <w:t xml:space="preserve"> </w:t>
      </w:r>
      <w:r w:rsidRPr="00963A4A">
        <w:rPr>
          <w:rFonts w:hint="eastAsia"/>
        </w:rPr>
        <w:t>t</w:t>
      </w:r>
      <w:r w:rsidRPr="00963A4A">
        <w:t>otal</w:t>
      </w:r>
      <w:r>
        <w:t xml:space="preserve"> </w:t>
      </w:r>
      <w:r>
        <w:rPr>
          <w:rFonts w:hint="eastAsia"/>
        </w:rPr>
        <w:t>계산 속성의 값이 출력된다.</w:t>
      </w:r>
    </w:p>
    <w:p w14:paraId="6B454A4A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C3FF962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D4F1239" w14:textId="77777777" w:rsidR="000E139A" w:rsidRDefault="000E139A" w:rsidP="000E139A">
      <w:pPr>
        <w:pStyle w:val="Heading3"/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</w:p>
    <w:p w14:paraId="7D7AE494" w14:textId="77777777" w:rsidR="000E139A" w:rsidRDefault="000E139A" w:rsidP="000E139A">
      <w:r>
        <w:rPr>
          <w:rFonts w:hint="eastAsia"/>
        </w:rPr>
        <w:t>메소드의 리턴값을 출력하는 형태로 구현하면,</w:t>
      </w:r>
      <w:r>
        <w:t xml:space="preserve"> </w:t>
      </w:r>
      <w:r>
        <w:rPr>
          <w:rFonts w:hint="eastAsia"/>
        </w:rPr>
        <w:t>화면을 다시 그릴 때 마다 메소드가 다시 호출된다.</w:t>
      </w:r>
    </w:p>
    <w:p w14:paraId="6E9FF3BB" w14:textId="77777777" w:rsidR="000E139A" w:rsidRDefault="000E139A" w:rsidP="000E139A"/>
    <w:p w14:paraId="0AA50D6D" w14:textId="77777777" w:rsidR="00884C53" w:rsidRDefault="000E139A" w:rsidP="000E139A">
      <w:r>
        <w:rPr>
          <w:rFonts w:hint="eastAsia"/>
        </w:rPr>
        <w:t>계산 속성의 값을 출력하는 형태로 구현하면,</w:t>
      </w:r>
      <w:r>
        <w:t xml:space="preserve"> </w:t>
      </w:r>
    </w:p>
    <w:p w14:paraId="0956316B" w14:textId="4DBDEFCB" w:rsidR="000E139A" w:rsidRDefault="000E139A" w:rsidP="000E139A">
      <w:r>
        <w:t xml:space="preserve">getter </w:t>
      </w:r>
      <w:r>
        <w:rPr>
          <w:rFonts w:hint="eastAsia"/>
        </w:rPr>
        <w:t>메소드의 리턴값이 캐시에 저장된 후 화면에 출력된다.</w:t>
      </w:r>
    </w:p>
    <w:p w14:paraId="4AB27950" w14:textId="3C5D2991" w:rsidR="000E139A" w:rsidRDefault="000E139A" w:rsidP="000E139A">
      <w:r>
        <w:rPr>
          <w:rFonts w:hint="eastAsia"/>
        </w:rPr>
        <w:t xml:space="preserve">그리고 </w:t>
      </w:r>
      <w:r w:rsidR="0099161F">
        <w:rPr>
          <w:rFonts w:hint="eastAsia"/>
        </w:rPr>
        <w:t>다시 화면을 그려야 할 때,</w:t>
      </w:r>
      <w:r w:rsidR="0099161F">
        <w:t xml:space="preserve"> </w:t>
      </w:r>
      <w:r>
        <w:rPr>
          <w:rFonts w:hint="eastAsia"/>
        </w:rPr>
        <w:t>계산 속성의 값을 다시 계산할 필요가</w:t>
      </w:r>
      <w:r>
        <w:t xml:space="preserve"> </w:t>
      </w:r>
      <w:r>
        <w:rPr>
          <w:rFonts w:hint="eastAsia"/>
        </w:rPr>
        <w:t>없</w:t>
      </w:r>
      <w:r w:rsidR="0099161F">
        <w:rPr>
          <w:rFonts w:hint="eastAsia"/>
        </w:rPr>
        <w:t>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캐시에 저장된 값을 사용하여 화면을 그린다.</w:t>
      </w:r>
    </w:p>
    <w:p w14:paraId="5D107D1C" w14:textId="77777777" w:rsidR="0099161F" w:rsidRPr="0099161F" w:rsidRDefault="0099161F" w:rsidP="000E139A"/>
    <w:p w14:paraId="3BE4C8AE" w14:textId="77777777" w:rsidR="000E139A" w:rsidRDefault="000E139A" w:rsidP="000E139A">
      <w:r>
        <w:rPr>
          <w:rFonts w:hint="eastAsia"/>
        </w:rPr>
        <w:t>따라서 계산식의 값을 화면에 출력해야 하는 경우에,</w:t>
      </w:r>
      <w:r>
        <w:t xml:space="preserve"> </w:t>
      </w:r>
      <w:r>
        <w:rPr>
          <w:rFonts w:hint="eastAsia"/>
        </w:rPr>
        <w:t>그 계산식을 메소드로 구현하는 것보다,</w:t>
      </w:r>
    </w:p>
    <w:p w14:paraId="52F39426" w14:textId="77777777" w:rsidR="000E139A" w:rsidRDefault="000E139A" w:rsidP="000E139A">
      <w:r>
        <w:rPr>
          <w:rFonts w:hint="eastAsia"/>
        </w:rPr>
        <w:t>계산 속성으로 구현하는 것이 바람직하다.</w:t>
      </w:r>
    </w:p>
    <w:p w14:paraId="658766F2" w14:textId="77777777" w:rsidR="000E139A" w:rsidRDefault="000E139A" w:rsidP="000E139A"/>
    <w:p w14:paraId="16853665" w14:textId="77777777" w:rsidR="000E139A" w:rsidRDefault="000E139A" w:rsidP="000E139A">
      <w:r>
        <w:rPr>
          <w:rFonts w:hint="eastAsia"/>
        </w:rPr>
        <w:t>물론 계산식이</w:t>
      </w:r>
      <w:r>
        <w:t xml:space="preserve"> </w:t>
      </w:r>
      <w:r>
        <w:rPr>
          <w:rFonts w:hint="eastAsia"/>
        </w:rPr>
        <w:t>매우 간단하다면,</w:t>
      </w:r>
      <w:r>
        <w:t xml:space="preserve"> {{ quantity * price }} </w:t>
      </w:r>
      <w:r>
        <w:rPr>
          <w:rFonts w:hint="eastAsia"/>
        </w:rPr>
        <w:t>형태로 구현하는 것도 좋다.</w:t>
      </w:r>
    </w:p>
    <w:p w14:paraId="0F848A6D" w14:textId="77777777" w:rsidR="000E139A" w:rsidRDefault="000E139A" w:rsidP="000E139A"/>
    <w:p w14:paraId="6ABF20E2" w14:textId="77777777" w:rsidR="000E139A" w:rsidRDefault="000E139A" w:rsidP="000E139A"/>
    <w:p w14:paraId="415D5B2A" w14:textId="77777777" w:rsidR="000E139A" w:rsidRDefault="000E139A" w:rsidP="000E139A"/>
    <w:p w14:paraId="357F24AA" w14:textId="77777777" w:rsidR="000E139A" w:rsidRDefault="000E139A" w:rsidP="000E13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AE4F65" w14:textId="0373D076" w:rsidR="000E139A" w:rsidRDefault="000E139A" w:rsidP="000E139A">
      <w:pPr>
        <w:pStyle w:val="Heading3"/>
      </w:pPr>
      <w:r>
        <w:rPr>
          <w:rFonts w:hint="eastAsia"/>
        </w:rPr>
        <w:lastRenderedPageBreak/>
        <w:t>c</w:t>
      </w:r>
      <w:r>
        <w:t>ompute</w:t>
      </w:r>
      <w:r w:rsidR="00956D99">
        <w:t>4</w:t>
      </w:r>
      <w:r>
        <w:t>.html</w:t>
      </w:r>
      <w:r w:rsidR="00F40CCC">
        <w:t xml:space="preserve"> (</w:t>
      </w:r>
      <w:r w:rsidR="00F40CCC">
        <w:rPr>
          <w:rFonts w:hint="eastAsia"/>
        </w:rPr>
        <w:t>부록</w:t>
      </w:r>
      <w:r w:rsidR="00F40CCC">
        <w:rPr>
          <w:rFonts w:hint="eastAsia"/>
        </w:rPr>
        <w:t>:</w:t>
      </w:r>
      <w:r w:rsidR="00F40CCC">
        <w:t xml:space="preserve"> </w:t>
      </w:r>
      <w:r w:rsidR="00F40CCC">
        <w:rPr>
          <w:rFonts w:hint="eastAsia"/>
        </w:rPr>
        <w:t>시험</w:t>
      </w:r>
      <w:r w:rsidR="00F40CCC">
        <w:rPr>
          <w:rFonts w:hint="eastAsia"/>
        </w:rPr>
        <w:t xml:space="preserve"> </w:t>
      </w:r>
      <w:r w:rsidR="00F40CCC">
        <w:rPr>
          <w:rFonts w:hint="eastAsia"/>
        </w:rPr>
        <w:t>범위</w:t>
      </w:r>
      <w:r w:rsidR="00F40CCC">
        <w:rPr>
          <w:rFonts w:hint="eastAsia"/>
        </w:rPr>
        <w:t xml:space="preserve"> </w:t>
      </w:r>
      <w:r w:rsidR="00F40CCC">
        <w:rPr>
          <w:rFonts w:hint="eastAsia"/>
        </w:rPr>
        <w:t>아님</w:t>
      </w:r>
      <w:r w:rsidR="00F40CCC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105BFCFD" w14:textId="77777777" w:rsidTr="00CF32FD">
        <w:tc>
          <w:tcPr>
            <w:tcW w:w="10456" w:type="dxa"/>
          </w:tcPr>
          <w:p w14:paraId="5F28B406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78F3E5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D569819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B2AF56E" w14:textId="77777777" w:rsidR="008259B5" w:rsidRPr="007A3907" w:rsidRDefault="008259B5" w:rsidP="008259B5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1DDCEDF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2556044D" w14:textId="1DBA1688" w:rsidR="000E139A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FEFB5CB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A1E12F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EC9C4D3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D90B69C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3BA3DFD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AE8D90B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1DB5570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669666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4897606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8819568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E4D665C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3A5CBE60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300326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9999459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DCDD64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2B2634F9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3CB00A8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DE522D1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A759A71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CB2DE2E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027197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total }}</w:t>
            </w:r>
          </w:p>
          <w:p w14:paraId="39CC7064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300918E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7DCDDA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F2F832A" w14:textId="77777777" w:rsidR="000E139A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F61C57C" w14:textId="77777777" w:rsidR="008259B5" w:rsidRPr="00B7001E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14E21851" w14:textId="77777777" w:rsidR="008259B5" w:rsidRPr="00B7001E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0CB8F0D" w14:textId="77777777" w:rsidR="008259B5" w:rsidRPr="002F669A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A86D333" w14:textId="516A2BCC" w:rsidR="005A32FE" w:rsidRPr="00BF742C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1610586" w14:textId="4DDB81CA" w:rsidR="005A32FE" w:rsidRPr="00BF742C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150000</w:t>
            </w:r>
          </w:p>
          <w:p w14:paraId="44C91E84" w14:textId="77777777" w:rsidR="008259B5" w:rsidRPr="002F669A" w:rsidRDefault="008259B5" w:rsidP="008259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5FFC5BFC" w14:textId="72A4992C" w:rsidR="008259B5" w:rsidRPr="00BF742C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03E24D7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2B183515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AB92C76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CEB8FCD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&gt;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+=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43F85249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slice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-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+ 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","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slice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(-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87997CF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BC19925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5C268AC9" w14:textId="5B184F6D" w:rsidR="00D003D8" w:rsidRDefault="00D003D8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}</w:t>
            </w:r>
          </w:p>
          <w:p w14:paraId="5E25CB59" w14:textId="3BFFB744" w:rsidR="005A32FE" w:rsidRPr="00B7001E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6AF6F490" w14:textId="77777777" w:rsidR="005A32FE" w:rsidRPr="002F669A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0AE24C9" w14:textId="19C7910E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3C5E3DF" w14:textId="77777777" w:rsidR="000E139A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782CF6B" w14:textId="5CB99D75" w:rsidR="000E139A" w:rsidRPr="00421A0D" w:rsidRDefault="000E139A" w:rsidP="00C565D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4052378" w14:textId="77777777" w:rsidR="000E139A" w:rsidRDefault="000E139A" w:rsidP="000E139A"/>
    <w:p w14:paraId="442E76DA" w14:textId="77777777" w:rsidR="000E139A" w:rsidRDefault="000E139A" w:rsidP="000E139A"/>
    <w:p w14:paraId="4592753E" w14:textId="77777777" w:rsidR="000E139A" w:rsidRDefault="000E139A" w:rsidP="000E139A">
      <w:r w:rsidRPr="000E24EE">
        <w:rPr>
          <w:noProof/>
        </w:rPr>
        <w:lastRenderedPageBreak/>
        <w:drawing>
          <wp:inline distT="0" distB="0" distL="0" distR="0" wp14:anchorId="43C94476" wp14:editId="1B544733">
            <wp:extent cx="3620005" cy="2705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A284" w14:textId="77777777" w:rsidR="000E139A" w:rsidRDefault="000E139A" w:rsidP="000E139A"/>
    <w:p w14:paraId="466F775F" w14:textId="77777777" w:rsidR="000E139A" w:rsidRDefault="000E139A" w:rsidP="000E139A">
      <w:r>
        <w:rPr>
          <w:rFonts w:hint="eastAsia"/>
        </w:rPr>
        <w:t>4,</w:t>
      </w:r>
      <w:r>
        <w:t xml:space="preserve">500,000 </w:t>
      </w:r>
      <w:r>
        <w:rPr>
          <w:rFonts w:hint="eastAsia"/>
        </w:rPr>
        <w:t>형태로 t</w:t>
      </w:r>
      <w:r>
        <w:t xml:space="preserve">otal </w:t>
      </w:r>
      <w:r>
        <w:rPr>
          <w:rFonts w:hint="eastAsia"/>
        </w:rPr>
        <w:t>계산 속성값을 출력하기 위한 코드를 추가하였다.</w:t>
      </w:r>
    </w:p>
    <w:p w14:paraId="3D43540C" w14:textId="77777777" w:rsidR="000E139A" w:rsidRDefault="000E139A" w:rsidP="000E139A"/>
    <w:p w14:paraId="5AFC36B6" w14:textId="77777777" w:rsidR="000E139A" w:rsidRPr="00C676B4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676B4">
        <w:rPr>
          <w:rFonts w:ascii="Consolas" w:eastAsia="굴림" w:hAnsi="Consolas" w:cs="굴림"/>
          <w:color w:val="267F99"/>
          <w:kern w:val="0"/>
          <w:sz w:val="21"/>
          <w:szCs w:val="21"/>
        </w:rPr>
        <w:t>String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8CBC29B" w14:textId="77777777" w:rsidR="000E139A" w:rsidRDefault="000E139A" w:rsidP="000E139A">
      <w:r>
        <w:t xml:space="preserve">  this.quantity * this.price </w:t>
      </w:r>
      <w:r>
        <w:rPr>
          <w:rFonts w:hint="eastAsia"/>
        </w:rPr>
        <w:t>계산식의 값을 문자열로 변환하여</w:t>
      </w:r>
      <w:r>
        <w:t xml:space="preserve">, </w:t>
      </w:r>
      <w:r>
        <w:rPr>
          <w:rFonts w:hint="eastAsia"/>
        </w:rPr>
        <w:t xml:space="preserve">지역 변수 </w:t>
      </w:r>
      <w:r>
        <w:t>s</w:t>
      </w:r>
      <w:r>
        <w:rPr>
          <w:rFonts w:hint="eastAsia"/>
        </w:rPr>
        <w:t>에 대입한다.</w:t>
      </w:r>
    </w:p>
    <w:p w14:paraId="5BF569A8" w14:textId="77777777" w:rsidR="000E139A" w:rsidRDefault="000E139A" w:rsidP="000E139A"/>
    <w:p w14:paraId="70E33875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79C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79CC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79C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6579C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7F9C5F5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6579CC">
        <w:rPr>
          <w:rFonts w:hint="eastAsia"/>
        </w:rPr>
        <w:t xml:space="preserve"> </w:t>
      </w:r>
      <w:r w:rsidRPr="006579CC">
        <w:t xml:space="preserve"> s 문자열의</w:t>
      </w:r>
      <w:r>
        <w:rPr>
          <w:rFonts w:hint="eastAsia"/>
        </w:rPr>
        <w:t xml:space="preserve"> 인덱스</w:t>
      </w:r>
      <w:r>
        <w:t xml:space="preserve"> 0 </w:t>
      </w:r>
      <w:r>
        <w:rPr>
          <w:rFonts w:hint="eastAsia"/>
        </w:rPr>
        <w:t>위치부터,</w:t>
      </w:r>
      <w:r>
        <w:t xml:space="preserve"> </w:t>
      </w:r>
      <w:r>
        <w:rPr>
          <w:rFonts w:hint="eastAsia"/>
        </w:rPr>
        <w:t>오른쪽 끝에서 i</w:t>
      </w:r>
      <w:r>
        <w:t xml:space="preserve"> </w:t>
      </w:r>
      <w:r>
        <w:rPr>
          <w:rFonts w:hint="eastAsia"/>
        </w:rPr>
        <w:t>번째 위치까지의 부분 문자열을 리턴한다.</w:t>
      </w:r>
    </w:p>
    <w:p w14:paraId="242C1FBF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BCAB0C3" w14:textId="77777777" w:rsidR="000E139A" w:rsidRPr="009B3CE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B3CE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B3CE8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9B3CE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9EC0288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s </w:t>
      </w:r>
      <w:r>
        <w:rPr>
          <w:rFonts w:hint="eastAsia"/>
        </w:rPr>
        <w:t xml:space="preserve">문자열의 오른쪽 끝에서 </w:t>
      </w:r>
      <w:r>
        <w:t xml:space="preserve">i </w:t>
      </w:r>
      <w:r>
        <w:rPr>
          <w:rFonts w:hint="eastAsia"/>
        </w:rPr>
        <w:t>번째 위치부터,</w:t>
      </w:r>
      <w:r>
        <w:t xml:space="preserve"> </w:t>
      </w:r>
      <w:r>
        <w:rPr>
          <w:rFonts w:hint="eastAsia"/>
        </w:rPr>
        <w:t>끝까지의 부분 문자열을 리턴한다.</w:t>
      </w:r>
    </w:p>
    <w:p w14:paraId="2E29DF25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76249B6" w14:textId="77777777" w:rsidR="000E139A" w:rsidRPr="002E3A37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E3A37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E3A3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2E3A37">
        <w:rPr>
          <w:rFonts w:ascii="Consolas" w:eastAsia="굴림" w:hAnsi="Consolas" w:cs="굴림"/>
          <w:color w:val="A31515"/>
          <w:kern w:val="0"/>
          <w:sz w:val="21"/>
          <w:szCs w:val="21"/>
        </w:rPr>
        <w:t>","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E3A37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0B29898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s </w:t>
      </w:r>
      <w:r>
        <w:rPr>
          <w:rFonts w:hint="eastAsia"/>
        </w:rPr>
        <w:t xml:space="preserve">문자열의 오른쪽 끝에서 </w:t>
      </w:r>
      <w:r>
        <w:t xml:space="preserve">i </w:t>
      </w:r>
      <w:r>
        <w:rPr>
          <w:rFonts w:hint="eastAsia"/>
        </w:rPr>
        <w:t xml:space="preserve">번째 위치에, </w:t>
      </w:r>
      <w:r>
        <w:t xml:space="preserve">"," </w:t>
      </w:r>
      <w:r>
        <w:rPr>
          <w:rFonts w:hint="eastAsia"/>
        </w:rPr>
        <w:t xml:space="preserve">문자열이 삽입된 새 문자열을 생성하여, 변수 </w:t>
      </w:r>
      <w:r>
        <w:t>s</w:t>
      </w:r>
      <w:r>
        <w:rPr>
          <w:rFonts w:hint="eastAsia"/>
        </w:rPr>
        <w:t>에 대입한다.</w:t>
      </w:r>
    </w:p>
    <w:p w14:paraId="4E94D204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E49B247" w14:textId="77777777" w:rsidR="000E139A" w:rsidRPr="00782A2E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82A2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782A2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&gt;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+= 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C492AEE" w14:textId="77777777" w:rsidR="000E139A" w:rsidRPr="00782A2E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782A2E">
        <w:rPr>
          <w:rFonts w:ascii="Consolas" w:eastAsia="굴림" w:hAnsi="Consolas" w:cs="굴림"/>
          <w:color w:val="A31515"/>
          <w:kern w:val="0"/>
          <w:sz w:val="21"/>
          <w:szCs w:val="21"/>
        </w:rPr>
        <w:t>","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E00BDD6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문자열의 오른쪽 끝에서 </w:t>
      </w:r>
      <w:r>
        <w:t xml:space="preserve">3, 7, 11, 15,.. </w:t>
      </w:r>
      <w:r>
        <w:rPr>
          <w:rFonts w:hint="eastAsia"/>
        </w:rPr>
        <w:t xml:space="preserve">번째 위치에 </w:t>
      </w:r>
      <w:r>
        <w:t xml:space="preserve">"," </w:t>
      </w:r>
      <w:r>
        <w:rPr>
          <w:rFonts w:hint="eastAsia"/>
        </w:rPr>
        <w:t>문자열을 삽입한다.</w:t>
      </w:r>
    </w:p>
    <w:p w14:paraId="4D7F7842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E355AB0" w14:textId="77777777" w:rsidR="000E139A" w:rsidRPr="00FC1291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z w:val="48"/>
          <w:szCs w:val="52"/>
        </w:rPr>
      </w:pPr>
      <w:r w:rsidRPr="00FC1291">
        <w:rPr>
          <w:rFonts w:hint="eastAsia"/>
          <w:sz w:val="48"/>
          <w:szCs w:val="52"/>
        </w:rPr>
        <w:t>1</w:t>
      </w:r>
      <w:r w:rsidRPr="00FC1291">
        <w:rPr>
          <w:sz w:val="48"/>
          <w:szCs w:val="52"/>
        </w:rPr>
        <w:t>2,000,000,000</w:t>
      </w:r>
    </w:p>
    <w:p w14:paraId="4FE4DC31" w14:textId="77777777" w:rsidR="000E139A" w:rsidRPr="001B228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pacing w:val="28"/>
          <w:sz w:val="18"/>
          <w:szCs w:val="20"/>
        </w:rPr>
      </w:pPr>
      <w:r>
        <w:rPr>
          <w:sz w:val="18"/>
          <w:szCs w:val="20"/>
        </w:rPr>
        <w:t xml:space="preserve">    </w:t>
      </w:r>
      <w:r w:rsidRPr="00FC1291">
        <w:rPr>
          <w:sz w:val="18"/>
          <w:szCs w:val="20"/>
        </w:rPr>
        <w:t xml:space="preserve"> </w:t>
      </w:r>
      <w:r w:rsidRPr="00C45A76">
        <w:rPr>
          <w:b/>
          <w:bCs/>
          <w:color w:val="FF0000"/>
          <w:sz w:val="18"/>
          <w:szCs w:val="20"/>
        </w:rPr>
        <w:t>11</w:t>
      </w:r>
      <w:r>
        <w:rPr>
          <w:sz w:val="18"/>
          <w:szCs w:val="20"/>
        </w:rPr>
        <w:t xml:space="preserve"> </w:t>
      </w:r>
      <w:r w:rsidRPr="001B228A">
        <w:rPr>
          <w:spacing w:val="28"/>
          <w:sz w:val="18"/>
          <w:szCs w:val="20"/>
        </w:rPr>
        <w:t xml:space="preserve">10 9 8 </w:t>
      </w:r>
      <w:r w:rsidRPr="00C45A76">
        <w:rPr>
          <w:b/>
          <w:bCs/>
          <w:color w:val="FF0000"/>
          <w:spacing w:val="28"/>
          <w:sz w:val="18"/>
          <w:szCs w:val="20"/>
        </w:rPr>
        <w:t>7</w:t>
      </w:r>
      <w:r w:rsidRPr="001B228A">
        <w:rPr>
          <w:spacing w:val="28"/>
          <w:sz w:val="18"/>
          <w:szCs w:val="20"/>
        </w:rPr>
        <w:t xml:space="preserve"> 6 5 4 </w:t>
      </w:r>
      <w:r w:rsidRPr="00C45A76">
        <w:rPr>
          <w:b/>
          <w:bCs/>
          <w:color w:val="FF0000"/>
          <w:spacing w:val="28"/>
          <w:sz w:val="18"/>
          <w:szCs w:val="20"/>
        </w:rPr>
        <w:t>3</w:t>
      </w:r>
      <w:r w:rsidRPr="001B228A">
        <w:rPr>
          <w:spacing w:val="28"/>
          <w:sz w:val="18"/>
          <w:szCs w:val="20"/>
        </w:rPr>
        <w:t xml:space="preserve"> 2 1 0</w:t>
      </w:r>
    </w:p>
    <w:p w14:paraId="19E01DDE" w14:textId="77777777" w:rsidR="000E139A" w:rsidRDefault="000E139A" w:rsidP="000E139A"/>
    <w:p w14:paraId="45E68DDD" w14:textId="77777777" w:rsidR="000E139A" w:rsidRDefault="000E139A" w:rsidP="000E139A"/>
    <w:p w14:paraId="38DD2450" w14:textId="77777777" w:rsidR="000E139A" w:rsidRDefault="000E139A" w:rsidP="000E13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C6E06A" w14:textId="71DE7A80" w:rsidR="000E139A" w:rsidRDefault="000E139A" w:rsidP="000E139A">
      <w:pPr>
        <w:pStyle w:val="Heading2"/>
      </w:pPr>
      <w:bookmarkStart w:id="13" w:name="_Toc40097492"/>
      <w:bookmarkStart w:id="14" w:name="_Toc100683377"/>
      <w:r>
        <w:rPr>
          <w:rFonts w:hint="eastAsia"/>
        </w:rPr>
        <w:lastRenderedPageBreak/>
        <w:t>계산</w:t>
      </w:r>
      <w:r w:rsidR="00716AA1">
        <w:rPr>
          <w:rFonts w:hint="eastAsia"/>
        </w:rPr>
        <w:t xml:space="preserve"> </w:t>
      </w:r>
      <w:r>
        <w:rPr>
          <w:rFonts w:hint="eastAsia"/>
        </w:rPr>
        <w:t xml:space="preserve">속성 </w:t>
      </w:r>
      <w:r>
        <w:t xml:space="preserve">getter setter </w:t>
      </w:r>
      <w:r>
        <w:rPr>
          <w:rFonts w:hint="eastAsia"/>
        </w:rPr>
        <w:t>구현</w:t>
      </w:r>
      <w:bookmarkEnd w:id="13"/>
      <w:bookmarkEnd w:id="14"/>
    </w:p>
    <w:p w14:paraId="669C03B2" w14:textId="72038D58" w:rsidR="000E139A" w:rsidRDefault="000E139A" w:rsidP="000E139A">
      <w:pPr>
        <w:pStyle w:val="Heading3"/>
      </w:pPr>
      <w:r>
        <w:rPr>
          <w:rFonts w:hint="eastAsia"/>
        </w:rPr>
        <w:t>c</w:t>
      </w:r>
      <w:r>
        <w:t>ompute</w:t>
      </w:r>
      <w:r w:rsidR="001F0AC6">
        <w:t>5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17C49C37" w14:textId="77777777" w:rsidTr="00CF32FD">
        <w:tc>
          <w:tcPr>
            <w:tcW w:w="10456" w:type="dxa"/>
          </w:tcPr>
          <w:p w14:paraId="0A469E8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23D6DB9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9A73EA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C9F76CC" w14:textId="77777777" w:rsidR="002619AA" w:rsidRPr="007A3907" w:rsidRDefault="002619AA" w:rsidP="002619AA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2C5932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0AC2A20" w14:textId="04DCFEC0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7D8BC01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0B15CEB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F464730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625CF89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3978A9B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7AD379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B39BF05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161FAA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6D8EE3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B36C9BC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3FE5F568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40474E3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A052E0F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C4F08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54D6223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54BA976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5503214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09DD7F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2723EFA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3E6AB0C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합계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33CEE55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"total"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3903748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EA5772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CD8331C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2D9841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CAAE37E" w14:textId="77777777" w:rsidR="00952FD3" w:rsidRPr="00B7001E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72E63FB9" w14:textId="77777777" w:rsidR="00952FD3" w:rsidRPr="00B7001E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06278C3B" w14:textId="77777777" w:rsidR="00952FD3" w:rsidRPr="002F669A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363B55D4" w14:textId="4CAF6B88" w:rsidR="00952FD3" w:rsidRPr="00BF742C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D5867CE" w14:textId="00BD0E09" w:rsidR="00952FD3" w:rsidRPr="00BF742C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</w:t>
            </w:r>
          </w:p>
          <w:p w14:paraId="63930FBE" w14:textId="77777777" w:rsidR="00952FD3" w:rsidRPr="002F669A" w:rsidRDefault="00952FD3" w:rsidP="00952FD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05813249" w14:textId="1BCFD7EC" w:rsidR="000E139A" w:rsidRPr="005B7DBD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872D26A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77FF19AD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total 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088F4A4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7DB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get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11DF58B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7DB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561B7A7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},</w:t>
            </w:r>
          </w:p>
          <w:p w14:paraId="30CF59B6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7DB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1DB15F01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8967292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</w:t>
            </w:r>
          </w:p>
          <w:p w14:paraId="299B20FA" w14:textId="5E4FDDD4" w:rsidR="000E139A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00050A9D" w14:textId="04288CA7" w:rsidR="009E0ABE" w:rsidRDefault="009E0ABE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}</w:t>
            </w:r>
          </w:p>
          <w:p w14:paraId="5AE9D65A" w14:textId="77777777" w:rsidR="009E0ABE" w:rsidRPr="00B7001E" w:rsidRDefault="009E0ABE" w:rsidP="009E0A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3F4CDEAD" w14:textId="57D13294" w:rsidR="000E139A" w:rsidRPr="005B7DBD" w:rsidRDefault="009E0ABE" w:rsidP="009E0A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307741C" w14:textId="68C24B95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FFE00CE" w14:textId="77777777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DCEF61D" w14:textId="58451C83" w:rsidR="000E139A" w:rsidRPr="005B7DBD" w:rsidRDefault="000E139A" w:rsidP="009A5C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hAnsi="Consolas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6CA9B01C" w14:textId="77777777" w:rsidR="000E139A" w:rsidRDefault="000E139A" w:rsidP="000E139A"/>
    <w:p w14:paraId="44D622F9" w14:textId="77777777" w:rsidR="000E139A" w:rsidRDefault="000E139A" w:rsidP="000E139A"/>
    <w:p w14:paraId="66088D96" w14:textId="77777777" w:rsidR="000E139A" w:rsidRDefault="000E139A" w:rsidP="000E13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12C993E" w14:textId="77777777" w:rsidR="000E139A" w:rsidRDefault="000E139A" w:rsidP="000E139A">
      <w:pPr>
        <w:pStyle w:val="Heading3"/>
      </w:pPr>
      <w:r>
        <w:lastRenderedPageBreak/>
        <w:t xml:space="preserve">getter / setter </w:t>
      </w:r>
      <w:r>
        <w:rPr>
          <w:rFonts w:hint="eastAsia"/>
        </w:rPr>
        <w:t>구현</w:t>
      </w:r>
    </w:p>
    <w:p w14:paraId="56FFD2FD" w14:textId="77777777" w:rsidR="000E139A" w:rsidRDefault="000E139A" w:rsidP="000E139A"/>
    <w:p w14:paraId="2F4E0A4E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1080"/>
          <w:kern w:val="0"/>
          <w:szCs w:val="20"/>
        </w:rPr>
        <w:t>total :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5FEE165F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4BDD11A7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*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AFB170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  <w:r w:rsidR="00DA6856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0DAF157A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10D7AA23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/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CA6B8C3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630AE59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4166FAE" w14:textId="77777777" w:rsidR="000E139A" w:rsidRDefault="000E139A" w:rsidP="000E139A"/>
    <w:p w14:paraId="5BC724ED" w14:textId="77777777" w:rsidR="000E139A" w:rsidRDefault="000E139A" w:rsidP="000E139A">
      <w:r>
        <w:rPr>
          <w:rFonts w:hint="eastAsia"/>
        </w:rPr>
        <w:t>위 코드의 구조는 아래 코드와 동일하다.</w:t>
      </w:r>
    </w:p>
    <w:p w14:paraId="01E07337" w14:textId="77777777" w:rsidR="000E139A" w:rsidRDefault="000E139A" w:rsidP="000E139A"/>
    <w:p w14:paraId="1AB0B3AA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1080"/>
          <w:kern w:val="0"/>
          <w:szCs w:val="20"/>
        </w:rPr>
        <w:t>total :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07E93A7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F16F0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F16F0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6F0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19745FBE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*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089A93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},</w:t>
      </w:r>
    </w:p>
    <w:p w14:paraId="5C2D1E09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F16F0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F16F0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6F0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49E6198F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/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B6F5812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19926B34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1277A5E" w14:textId="77777777" w:rsidR="000E139A" w:rsidRDefault="000E139A" w:rsidP="000E139A"/>
    <w:p w14:paraId="028E1EC6" w14:textId="77777777" w:rsidR="000E139A" w:rsidRDefault="000E139A" w:rsidP="000E139A"/>
    <w:p w14:paraId="213F555E" w14:textId="7268CA77" w:rsidR="000E139A" w:rsidRDefault="000E139A" w:rsidP="000E139A">
      <w:r>
        <w:t xml:space="preserve">total </w:t>
      </w:r>
      <w:r>
        <w:rPr>
          <w:rFonts w:hint="eastAsia"/>
        </w:rPr>
        <w:t xml:space="preserve">계산 속성에 </w:t>
      </w:r>
      <w:r>
        <w:t>get</w:t>
      </w:r>
      <w:r w:rsidR="003A353A">
        <w:rPr>
          <w:rFonts w:hint="eastAsia"/>
        </w:rPr>
        <w:t>t</w:t>
      </w:r>
      <w:r w:rsidR="003A353A">
        <w:t>er</w:t>
      </w:r>
      <w:r>
        <w:t xml:space="preserve"> </w:t>
      </w:r>
      <w:r>
        <w:rPr>
          <w:rFonts w:hint="eastAsia"/>
        </w:rPr>
        <w:t>메소드 뿐만 아니라,</w:t>
      </w:r>
      <w:r>
        <w:t xml:space="preserve"> set</w:t>
      </w:r>
      <w:r w:rsidR="003A353A">
        <w:t>ter</w:t>
      </w:r>
      <w:r>
        <w:t xml:space="preserve"> </w:t>
      </w:r>
      <w:r>
        <w:rPr>
          <w:rFonts w:hint="eastAsia"/>
        </w:rPr>
        <w:t>메소드도 구현하였다.</w:t>
      </w:r>
    </w:p>
    <w:p w14:paraId="15BABCE9" w14:textId="392C3449" w:rsidR="000E139A" w:rsidRDefault="000E139A" w:rsidP="000E139A">
      <w:r>
        <w:rPr>
          <w:rFonts w:hint="eastAsia"/>
        </w:rPr>
        <w:t xml:space="preserve">따라서 </w:t>
      </w:r>
      <w:r w:rsidR="003A353A">
        <w:t>t</w:t>
      </w:r>
      <w:r>
        <w:t xml:space="preserve">otal </w:t>
      </w:r>
      <w:r>
        <w:rPr>
          <w:rFonts w:hint="eastAsia"/>
        </w:rPr>
        <w:t>계산 속성의 값을 읽을 수 있을 뿐만 아니라,</w:t>
      </w:r>
      <w:r>
        <w:t xml:space="preserve"> </w:t>
      </w:r>
      <w:r>
        <w:rPr>
          <w:rFonts w:hint="eastAsia"/>
        </w:rPr>
        <w:t>이 속성에 값을 대입할 수도 있다.</w:t>
      </w:r>
    </w:p>
    <w:p w14:paraId="37EE053F" w14:textId="77777777" w:rsidR="000E139A" w:rsidRPr="003A353A" w:rsidRDefault="000E139A" w:rsidP="000E139A"/>
    <w:p w14:paraId="1D2CFEA3" w14:textId="77777777" w:rsidR="000E139A" w:rsidRDefault="000E139A" w:rsidP="000E139A"/>
    <w:p w14:paraId="62316F9B" w14:textId="77777777" w:rsidR="000E139A" w:rsidRPr="005B7DBD" w:rsidRDefault="000E139A" w:rsidP="000E139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B7DB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B7DBD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</w:t>
      </w:r>
      <w:r w:rsidRPr="005B7DB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5B7DB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"total"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D937696" w14:textId="77777777" w:rsidR="000E139A" w:rsidRDefault="000E139A" w:rsidP="000E139A">
      <w:r>
        <w:t xml:space="preserve"> 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태그에 값을 입력하면 </w:t>
      </w:r>
      <w:r>
        <w:t xml:space="preserve">total </w:t>
      </w:r>
      <w:r>
        <w:rPr>
          <w:rFonts w:hint="eastAsia"/>
        </w:rPr>
        <w:t>계산 속성에 그 값이 실시간으로 대입된다.</w:t>
      </w:r>
    </w:p>
    <w:p w14:paraId="3D3913D6" w14:textId="47974A24" w:rsidR="000E139A" w:rsidRDefault="000E139A" w:rsidP="000E13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total </w:t>
      </w:r>
      <w:r>
        <w:rPr>
          <w:rFonts w:hint="eastAsia"/>
        </w:rPr>
        <w:t xml:space="preserve">계산 속성의 </w:t>
      </w:r>
      <w:r>
        <w:t>set</w:t>
      </w:r>
      <w:r w:rsidR="003A353A">
        <w:t>ter</w:t>
      </w:r>
      <w:r>
        <w:t xml:space="preserve"> </w:t>
      </w:r>
      <w:r>
        <w:rPr>
          <w:rFonts w:hint="eastAsia"/>
        </w:rPr>
        <w:t>메소드가 즉시 호출된다.</w:t>
      </w:r>
    </w:p>
    <w:p w14:paraId="51BACD30" w14:textId="77777777" w:rsidR="000E139A" w:rsidRDefault="000E139A" w:rsidP="000E139A">
      <w:r>
        <w:t xml:space="preserve">  set </w:t>
      </w:r>
      <w:r>
        <w:rPr>
          <w:rFonts w:hint="eastAsia"/>
        </w:rPr>
        <w:t>메소드의 파라미터 값은,</w:t>
      </w:r>
      <w:r>
        <w:t xml:space="preserve"> </w:t>
      </w:r>
      <w:r>
        <w:rPr>
          <w:rFonts w:hint="eastAsia"/>
        </w:rPr>
        <w:t>계산 속성에 대입되는 값이다.</w:t>
      </w:r>
    </w:p>
    <w:p w14:paraId="065E791E" w14:textId="77777777" w:rsidR="000E139A" w:rsidRDefault="000E139A" w:rsidP="000E139A"/>
    <w:p w14:paraId="71591CBB" w14:textId="2A23B3A3" w:rsidR="000E139A" w:rsidRDefault="00DB4FF3" w:rsidP="000E139A">
      <w:r w:rsidRPr="00DB4FF3">
        <w:rPr>
          <w:noProof/>
        </w:rPr>
        <w:drawing>
          <wp:inline distT="0" distB="0" distL="0" distR="0" wp14:anchorId="36AF4E81" wp14:editId="0E629637">
            <wp:extent cx="3599999" cy="28575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5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1EA" w14:textId="77777777" w:rsidR="000E139A" w:rsidRDefault="000E139A" w:rsidP="000E139A">
      <w:r>
        <w:rPr>
          <w:rFonts w:hint="eastAsia"/>
        </w:rPr>
        <w:t>가격을 입력한 후 합계를 입력하면,</w:t>
      </w:r>
      <w:r>
        <w:t xml:space="preserve"> </w:t>
      </w:r>
      <w:r>
        <w:rPr>
          <w:rFonts w:hint="eastAsia"/>
        </w:rPr>
        <w:t>그 합계에 맞춰서 수량이 변경된다.</w:t>
      </w:r>
    </w:p>
    <w:p w14:paraId="3C779AC6" w14:textId="77777777" w:rsidR="000E139A" w:rsidRDefault="000E139A" w:rsidP="000E139A"/>
    <w:p w14:paraId="3885A81D" w14:textId="11259E05" w:rsidR="00D25023" w:rsidRDefault="00D2502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2BF324" w14:textId="19E9ABB7" w:rsidR="000E139A" w:rsidRDefault="00831127" w:rsidP="00831127">
      <w:pPr>
        <w:pStyle w:val="Heading1"/>
      </w:pPr>
      <w:bookmarkStart w:id="15" w:name="_Toc100683378"/>
      <w:r>
        <w:rPr>
          <w:rFonts w:hint="eastAsia"/>
        </w:rPr>
        <w:lastRenderedPageBreak/>
        <w:t>연습문제</w:t>
      </w:r>
      <w:bookmarkEnd w:id="15"/>
    </w:p>
    <w:p w14:paraId="346D47B9" w14:textId="5078BD47" w:rsidR="00831127" w:rsidRDefault="00831127" w:rsidP="00831127">
      <w:r w:rsidRPr="00831127">
        <w:rPr>
          <w:noProof/>
        </w:rPr>
        <w:drawing>
          <wp:inline distT="0" distB="0" distL="0" distR="0" wp14:anchorId="62FDFA81" wp14:editId="1ED0EF4A">
            <wp:extent cx="3656958" cy="2966484"/>
            <wp:effectExtent l="0" t="0" r="127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5641" cy="29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D00" w14:textId="1FBDF7D5" w:rsidR="00831127" w:rsidRDefault="00831127" w:rsidP="00831127">
      <w:r>
        <w:rPr>
          <w:rFonts w:hint="eastAsia"/>
        </w:rPr>
        <w:t xml:space="preserve">합계가 </w:t>
      </w:r>
      <w:r>
        <w:t>10000</w:t>
      </w:r>
      <w:r>
        <w:rPr>
          <w:rFonts w:hint="eastAsia"/>
        </w:rPr>
        <w:t>원 이상일 때만, 위 화면과 같이 합계가 빨간색으로 보이도록 구현하라.</w:t>
      </w:r>
    </w:p>
    <w:p w14:paraId="55D9676A" w14:textId="3FFAD7BB" w:rsidR="00831127" w:rsidRDefault="00D30E4B" w:rsidP="00831127">
      <w:r>
        <w:t xml:space="preserve">  </w:t>
      </w:r>
      <w:r>
        <w:rPr>
          <w:rFonts w:hint="eastAsia"/>
        </w:rPr>
        <w:t>v</w:t>
      </w:r>
      <w:r>
        <w:t xml:space="preserve">-bind:class </w:t>
      </w:r>
      <w:r>
        <w:rPr>
          <w:rFonts w:hint="eastAsia"/>
        </w:rPr>
        <w:t xml:space="preserve">와 </w:t>
      </w:r>
      <w:r>
        <w:t xml:space="preserve">v-bind:style </w:t>
      </w:r>
      <w:r w:rsidR="001532A5">
        <w:rPr>
          <w:rFonts w:hint="eastAsia"/>
        </w:rPr>
        <w:t>두 방식 다 구현해 보라.</w:t>
      </w:r>
    </w:p>
    <w:p w14:paraId="153308B6" w14:textId="61E1F78C" w:rsidR="001532A5" w:rsidRDefault="001532A5" w:rsidP="00831127"/>
    <w:p w14:paraId="34E29000" w14:textId="5302A4D3" w:rsidR="001532A5" w:rsidRDefault="001532A5" w:rsidP="00831127"/>
    <w:p w14:paraId="277A0A8C" w14:textId="688B33D8" w:rsidR="00B5408B" w:rsidRDefault="00B5408B" w:rsidP="00831127">
      <w:r w:rsidRPr="00B5408B">
        <w:rPr>
          <w:noProof/>
        </w:rPr>
        <w:drawing>
          <wp:inline distT="0" distB="0" distL="0" distR="0" wp14:anchorId="5CB598EC" wp14:editId="56E34998">
            <wp:extent cx="3615070" cy="2740727"/>
            <wp:effectExtent l="0" t="0" r="4445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1900" cy="27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C753" w14:textId="7152834E" w:rsidR="00B5408B" w:rsidRDefault="00B5408B" w:rsidP="00831127">
      <w:r>
        <w:rPr>
          <w:rFonts w:hint="eastAsia"/>
        </w:rPr>
        <w:t>성</w:t>
      </w:r>
      <w:r w:rsidR="002546FE">
        <w:rPr>
          <w:rFonts w:hint="eastAsia"/>
        </w:rPr>
        <w:t>(</w:t>
      </w:r>
      <w:r w:rsidR="002546FE">
        <w:t>last name)</w:t>
      </w:r>
      <w:r>
        <w:rPr>
          <w:rFonts w:hint="eastAsia"/>
        </w:rPr>
        <w:t>과 이름</w:t>
      </w:r>
      <w:r w:rsidR="002546FE">
        <w:rPr>
          <w:rFonts w:hint="eastAsia"/>
        </w:rPr>
        <w:t>(</w:t>
      </w:r>
      <w:r w:rsidR="002546FE">
        <w:t>first name)</w:t>
      </w:r>
      <w:r>
        <w:rPr>
          <w:rFonts w:hint="eastAsia"/>
        </w:rPr>
        <w:t>을 따로 입력 받아서,</w:t>
      </w:r>
    </w:p>
    <w:p w14:paraId="0C7ABF7C" w14:textId="6E2058E5" w:rsidR="00B5408B" w:rsidRDefault="00B5408B" w:rsidP="00831127">
      <w:r>
        <w:rPr>
          <w:rFonts w:hint="eastAsia"/>
        </w:rPr>
        <w:t>이름 전체</w:t>
      </w:r>
      <w:r w:rsidR="00A35DA6">
        <w:rPr>
          <w:rFonts w:hint="eastAsia"/>
        </w:rPr>
        <w:t>(</w:t>
      </w:r>
      <w:r w:rsidR="00A35DA6">
        <w:t>full name)</w:t>
      </w:r>
      <w:r>
        <w:rPr>
          <w:rFonts w:hint="eastAsia"/>
        </w:rPr>
        <w:t xml:space="preserve">를 출력하는 기능을 </w:t>
      </w:r>
      <w:r>
        <w:t>computed property</w:t>
      </w:r>
      <w:r>
        <w:rPr>
          <w:rFonts w:hint="eastAsia"/>
        </w:rPr>
        <w:t>로 구현하라.</w:t>
      </w:r>
    </w:p>
    <w:p w14:paraId="19B6D6ED" w14:textId="165FF50D" w:rsidR="00B5408B" w:rsidRDefault="00B5408B" w:rsidP="00831127"/>
    <w:p w14:paraId="7E00A708" w14:textId="1734CAB1" w:rsidR="00831127" w:rsidRDefault="00831127" w:rsidP="00831127"/>
    <w:p w14:paraId="5F509C60" w14:textId="4195A58B" w:rsidR="00FB6908" w:rsidRDefault="00FB6908" w:rsidP="00831127">
      <w:r w:rsidRPr="00FB6908">
        <w:rPr>
          <w:noProof/>
        </w:rPr>
        <w:lastRenderedPageBreak/>
        <w:drawing>
          <wp:inline distT="0" distB="0" distL="0" distR="0" wp14:anchorId="6CD19BCC" wp14:editId="4052BFD2">
            <wp:extent cx="3648584" cy="2734057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F90" w14:textId="40299F42" w:rsidR="00FB6908" w:rsidRDefault="00216637" w:rsidP="00831127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값 이상 </w:t>
      </w:r>
      <w:r>
        <w:t xml:space="preserve">to </w:t>
      </w:r>
      <w:r>
        <w:rPr>
          <w:rFonts w:hint="eastAsia"/>
        </w:rPr>
        <w:t>값 이하의 모든 정수를 더한 합계를 출력하는 기능을</w:t>
      </w:r>
    </w:p>
    <w:p w14:paraId="17CF76C7" w14:textId="59C52CF6" w:rsidR="00216637" w:rsidRDefault="00216637" w:rsidP="00831127">
      <w:r>
        <w:rPr>
          <w:rFonts w:hint="eastAsia"/>
        </w:rPr>
        <w:t>m</w:t>
      </w:r>
      <w:r>
        <w:t>ethod</w:t>
      </w:r>
      <w:r>
        <w:rPr>
          <w:rFonts w:hint="eastAsia"/>
        </w:rPr>
        <w:t>로 구현하라.</w:t>
      </w:r>
    </w:p>
    <w:p w14:paraId="7C5ABE98" w14:textId="2849F452" w:rsidR="00216637" w:rsidRDefault="00216637" w:rsidP="00831127"/>
    <w:p w14:paraId="382EC2C2" w14:textId="74F26590" w:rsidR="00294F5F" w:rsidRDefault="00294F5F" w:rsidP="00831127"/>
    <w:p w14:paraId="27246498" w14:textId="6FE9347B" w:rsidR="00412371" w:rsidRPr="00412371" w:rsidRDefault="00412371" w:rsidP="00294F5F">
      <w:pPr>
        <w:widowControl/>
        <w:wordWrap/>
        <w:autoSpaceDE/>
        <w:autoSpaceDN/>
        <w:spacing w:after="160" w:line="259" w:lineRule="auto"/>
      </w:pPr>
    </w:p>
    <w:sectPr w:rsidR="00412371" w:rsidRPr="00412371" w:rsidSect="00B12C18">
      <w:footerReference w:type="default" r:id="rId2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0C0F" w14:textId="77777777" w:rsidR="00CF32FD" w:rsidRDefault="00CF32FD" w:rsidP="00B12C18">
      <w:r>
        <w:separator/>
      </w:r>
    </w:p>
  </w:endnote>
  <w:endnote w:type="continuationSeparator" w:id="0">
    <w:p w14:paraId="0D111376" w14:textId="77777777" w:rsidR="00CF32FD" w:rsidRDefault="00CF32FD" w:rsidP="00B12C18">
      <w:r>
        <w:continuationSeparator/>
      </w:r>
    </w:p>
  </w:endnote>
  <w:endnote w:type="continuationNotice" w:id="1">
    <w:p w14:paraId="00EDD45A" w14:textId="77777777" w:rsidR="00CF32FD" w:rsidRDefault="00CF3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Malgun Gothic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3B0B" w14:textId="77777777" w:rsidR="00CF32FD" w:rsidRDefault="00CF32FD" w:rsidP="00B12C18">
      <w:r>
        <w:separator/>
      </w:r>
    </w:p>
  </w:footnote>
  <w:footnote w:type="continuationSeparator" w:id="0">
    <w:p w14:paraId="1F62F0C0" w14:textId="77777777" w:rsidR="00CF32FD" w:rsidRDefault="00CF32FD" w:rsidP="00B12C18">
      <w:r>
        <w:continuationSeparator/>
      </w:r>
    </w:p>
  </w:footnote>
  <w:footnote w:type="continuationNotice" w:id="1">
    <w:p w14:paraId="6589F33C" w14:textId="77777777" w:rsidR="00CF32FD" w:rsidRDefault="00CF3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2647986">
    <w:abstractNumId w:val="2"/>
  </w:num>
  <w:num w:numId="2" w16cid:durableId="1551110163">
    <w:abstractNumId w:val="0"/>
  </w:num>
  <w:num w:numId="3" w16cid:durableId="533924788">
    <w:abstractNumId w:val="3"/>
  </w:num>
  <w:num w:numId="4" w16cid:durableId="938607355">
    <w:abstractNumId w:val="2"/>
  </w:num>
  <w:num w:numId="5" w16cid:durableId="1483694255">
    <w:abstractNumId w:val="2"/>
  </w:num>
  <w:num w:numId="6" w16cid:durableId="1574662474">
    <w:abstractNumId w:val="5"/>
  </w:num>
  <w:num w:numId="7" w16cid:durableId="2143225123">
    <w:abstractNumId w:val="1"/>
  </w:num>
  <w:num w:numId="8" w16cid:durableId="8138379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0A03"/>
    <w:rsid w:val="00001684"/>
    <w:rsid w:val="00006BD2"/>
    <w:rsid w:val="000079F4"/>
    <w:rsid w:val="00010590"/>
    <w:rsid w:val="00010B6F"/>
    <w:rsid w:val="00015EAB"/>
    <w:rsid w:val="00016A5C"/>
    <w:rsid w:val="00021966"/>
    <w:rsid w:val="000223F0"/>
    <w:rsid w:val="00025722"/>
    <w:rsid w:val="00031B86"/>
    <w:rsid w:val="00034572"/>
    <w:rsid w:val="00034866"/>
    <w:rsid w:val="00036CAF"/>
    <w:rsid w:val="000377BB"/>
    <w:rsid w:val="00037B3E"/>
    <w:rsid w:val="00040375"/>
    <w:rsid w:val="000428D2"/>
    <w:rsid w:val="00045244"/>
    <w:rsid w:val="0005304F"/>
    <w:rsid w:val="000579A3"/>
    <w:rsid w:val="00060E9D"/>
    <w:rsid w:val="000639B9"/>
    <w:rsid w:val="00070454"/>
    <w:rsid w:val="00070AC8"/>
    <w:rsid w:val="00071D5E"/>
    <w:rsid w:val="00074F12"/>
    <w:rsid w:val="00075027"/>
    <w:rsid w:val="00075D03"/>
    <w:rsid w:val="000828C5"/>
    <w:rsid w:val="00090205"/>
    <w:rsid w:val="000907FF"/>
    <w:rsid w:val="00094796"/>
    <w:rsid w:val="00094E18"/>
    <w:rsid w:val="00095207"/>
    <w:rsid w:val="00096933"/>
    <w:rsid w:val="000A0187"/>
    <w:rsid w:val="000A39FF"/>
    <w:rsid w:val="000A50B9"/>
    <w:rsid w:val="000B5A24"/>
    <w:rsid w:val="000C3BB4"/>
    <w:rsid w:val="000C5328"/>
    <w:rsid w:val="000D0057"/>
    <w:rsid w:val="000D2A8B"/>
    <w:rsid w:val="000D2A98"/>
    <w:rsid w:val="000D38C3"/>
    <w:rsid w:val="000D5B3C"/>
    <w:rsid w:val="000E139A"/>
    <w:rsid w:val="000E43BF"/>
    <w:rsid w:val="000F25E2"/>
    <w:rsid w:val="000F404B"/>
    <w:rsid w:val="00106690"/>
    <w:rsid w:val="0010676C"/>
    <w:rsid w:val="001073AB"/>
    <w:rsid w:val="00110876"/>
    <w:rsid w:val="00114DCD"/>
    <w:rsid w:val="00120C14"/>
    <w:rsid w:val="00121FDE"/>
    <w:rsid w:val="00123B9B"/>
    <w:rsid w:val="00123E4D"/>
    <w:rsid w:val="00127DE4"/>
    <w:rsid w:val="00134DC4"/>
    <w:rsid w:val="0014047A"/>
    <w:rsid w:val="00142722"/>
    <w:rsid w:val="00144F24"/>
    <w:rsid w:val="0015159E"/>
    <w:rsid w:val="001532A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973EB"/>
    <w:rsid w:val="001A121C"/>
    <w:rsid w:val="001A4521"/>
    <w:rsid w:val="001A4C2B"/>
    <w:rsid w:val="001A5082"/>
    <w:rsid w:val="001B01A5"/>
    <w:rsid w:val="001B7D20"/>
    <w:rsid w:val="001C1AE9"/>
    <w:rsid w:val="001D08B2"/>
    <w:rsid w:val="001D50A4"/>
    <w:rsid w:val="001E0593"/>
    <w:rsid w:val="001E0A71"/>
    <w:rsid w:val="001E34EE"/>
    <w:rsid w:val="001E52F5"/>
    <w:rsid w:val="001E670F"/>
    <w:rsid w:val="001F0AC6"/>
    <w:rsid w:val="0020286B"/>
    <w:rsid w:val="002032D5"/>
    <w:rsid w:val="0020772B"/>
    <w:rsid w:val="002161B8"/>
    <w:rsid w:val="002162CC"/>
    <w:rsid w:val="00216637"/>
    <w:rsid w:val="00224B5D"/>
    <w:rsid w:val="0023024A"/>
    <w:rsid w:val="00230789"/>
    <w:rsid w:val="00231304"/>
    <w:rsid w:val="00231B27"/>
    <w:rsid w:val="00232EFE"/>
    <w:rsid w:val="00236695"/>
    <w:rsid w:val="00242B3A"/>
    <w:rsid w:val="00245774"/>
    <w:rsid w:val="0025173A"/>
    <w:rsid w:val="002546FE"/>
    <w:rsid w:val="002619AA"/>
    <w:rsid w:val="00266991"/>
    <w:rsid w:val="00271942"/>
    <w:rsid w:val="00275589"/>
    <w:rsid w:val="0027697E"/>
    <w:rsid w:val="00281FEC"/>
    <w:rsid w:val="002836CF"/>
    <w:rsid w:val="00285C55"/>
    <w:rsid w:val="00290C13"/>
    <w:rsid w:val="00290D0D"/>
    <w:rsid w:val="002926E2"/>
    <w:rsid w:val="00294997"/>
    <w:rsid w:val="00294F5F"/>
    <w:rsid w:val="002968E9"/>
    <w:rsid w:val="002B099B"/>
    <w:rsid w:val="002B7CDB"/>
    <w:rsid w:val="002C2072"/>
    <w:rsid w:val="002C3D6F"/>
    <w:rsid w:val="002C4D8F"/>
    <w:rsid w:val="002C78D5"/>
    <w:rsid w:val="002D0D45"/>
    <w:rsid w:val="002E17CE"/>
    <w:rsid w:val="002E5C4A"/>
    <w:rsid w:val="002F238A"/>
    <w:rsid w:val="002F28AF"/>
    <w:rsid w:val="002F2DB2"/>
    <w:rsid w:val="002F5D4E"/>
    <w:rsid w:val="002F669A"/>
    <w:rsid w:val="002F6FB8"/>
    <w:rsid w:val="002F77EF"/>
    <w:rsid w:val="0030022C"/>
    <w:rsid w:val="00302508"/>
    <w:rsid w:val="0030255D"/>
    <w:rsid w:val="00303AB8"/>
    <w:rsid w:val="00303E33"/>
    <w:rsid w:val="003113B3"/>
    <w:rsid w:val="00314A13"/>
    <w:rsid w:val="0031579E"/>
    <w:rsid w:val="00316CDF"/>
    <w:rsid w:val="003173A7"/>
    <w:rsid w:val="00322BD8"/>
    <w:rsid w:val="0032434B"/>
    <w:rsid w:val="00325A4A"/>
    <w:rsid w:val="003601EA"/>
    <w:rsid w:val="00361399"/>
    <w:rsid w:val="00374A83"/>
    <w:rsid w:val="003769DF"/>
    <w:rsid w:val="00384270"/>
    <w:rsid w:val="00390C52"/>
    <w:rsid w:val="0039576C"/>
    <w:rsid w:val="003A0BC6"/>
    <w:rsid w:val="003A353A"/>
    <w:rsid w:val="003A67D4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AD9"/>
    <w:rsid w:val="003D0249"/>
    <w:rsid w:val="003D37FF"/>
    <w:rsid w:val="003D3D77"/>
    <w:rsid w:val="003E4C62"/>
    <w:rsid w:val="003E69CF"/>
    <w:rsid w:val="003F137C"/>
    <w:rsid w:val="003F695B"/>
    <w:rsid w:val="004009AB"/>
    <w:rsid w:val="0040136E"/>
    <w:rsid w:val="0040278D"/>
    <w:rsid w:val="00403F00"/>
    <w:rsid w:val="004118FD"/>
    <w:rsid w:val="00412371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6A51"/>
    <w:rsid w:val="004775E4"/>
    <w:rsid w:val="0048569E"/>
    <w:rsid w:val="00485F8D"/>
    <w:rsid w:val="00486F9D"/>
    <w:rsid w:val="0049153F"/>
    <w:rsid w:val="004944AF"/>
    <w:rsid w:val="00494541"/>
    <w:rsid w:val="00494859"/>
    <w:rsid w:val="0049760D"/>
    <w:rsid w:val="004A0032"/>
    <w:rsid w:val="004A0348"/>
    <w:rsid w:val="004A04ED"/>
    <w:rsid w:val="004A0698"/>
    <w:rsid w:val="004A0DE6"/>
    <w:rsid w:val="004A1EC5"/>
    <w:rsid w:val="004A5FC0"/>
    <w:rsid w:val="004B17D2"/>
    <w:rsid w:val="004B7EEF"/>
    <w:rsid w:val="004C32F4"/>
    <w:rsid w:val="004C4953"/>
    <w:rsid w:val="004C5012"/>
    <w:rsid w:val="004D08A8"/>
    <w:rsid w:val="004D2EFC"/>
    <w:rsid w:val="004D7AAD"/>
    <w:rsid w:val="004E4CD1"/>
    <w:rsid w:val="004F0083"/>
    <w:rsid w:val="004F562E"/>
    <w:rsid w:val="004F6028"/>
    <w:rsid w:val="005019C8"/>
    <w:rsid w:val="005028DC"/>
    <w:rsid w:val="00504032"/>
    <w:rsid w:val="005060D4"/>
    <w:rsid w:val="005113EB"/>
    <w:rsid w:val="005115FE"/>
    <w:rsid w:val="005116BF"/>
    <w:rsid w:val="005130D8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2FE"/>
    <w:rsid w:val="005A37A4"/>
    <w:rsid w:val="005A5EC7"/>
    <w:rsid w:val="005B052B"/>
    <w:rsid w:val="005B2B0A"/>
    <w:rsid w:val="005B6B5B"/>
    <w:rsid w:val="005C3C39"/>
    <w:rsid w:val="005D3A15"/>
    <w:rsid w:val="005D79F6"/>
    <w:rsid w:val="005E0D4A"/>
    <w:rsid w:val="005E1109"/>
    <w:rsid w:val="005E1F03"/>
    <w:rsid w:val="005E2939"/>
    <w:rsid w:val="005E5353"/>
    <w:rsid w:val="005E5B26"/>
    <w:rsid w:val="005E61FF"/>
    <w:rsid w:val="005E73B9"/>
    <w:rsid w:val="005F0044"/>
    <w:rsid w:val="005F0D56"/>
    <w:rsid w:val="005F3C74"/>
    <w:rsid w:val="005F3F75"/>
    <w:rsid w:val="005F49DA"/>
    <w:rsid w:val="006019AD"/>
    <w:rsid w:val="00603DB1"/>
    <w:rsid w:val="00607A58"/>
    <w:rsid w:val="006129CC"/>
    <w:rsid w:val="00613F05"/>
    <w:rsid w:val="00616AF3"/>
    <w:rsid w:val="006220F9"/>
    <w:rsid w:val="0062289C"/>
    <w:rsid w:val="00623BD1"/>
    <w:rsid w:val="00626DEA"/>
    <w:rsid w:val="00632DEE"/>
    <w:rsid w:val="00634A53"/>
    <w:rsid w:val="0064292A"/>
    <w:rsid w:val="00646CDF"/>
    <w:rsid w:val="00651D7B"/>
    <w:rsid w:val="00652440"/>
    <w:rsid w:val="00653E2E"/>
    <w:rsid w:val="00654C8A"/>
    <w:rsid w:val="00660709"/>
    <w:rsid w:val="006643CC"/>
    <w:rsid w:val="00666D22"/>
    <w:rsid w:val="0067187B"/>
    <w:rsid w:val="00672AC3"/>
    <w:rsid w:val="006732ED"/>
    <w:rsid w:val="00673B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D3D3A"/>
    <w:rsid w:val="006E0B71"/>
    <w:rsid w:val="006E54AB"/>
    <w:rsid w:val="006E7642"/>
    <w:rsid w:val="006F1AB8"/>
    <w:rsid w:val="006F306A"/>
    <w:rsid w:val="006F5ECD"/>
    <w:rsid w:val="00701598"/>
    <w:rsid w:val="00705D7C"/>
    <w:rsid w:val="007103AA"/>
    <w:rsid w:val="00710C59"/>
    <w:rsid w:val="00712EEB"/>
    <w:rsid w:val="00714E44"/>
    <w:rsid w:val="00716AA1"/>
    <w:rsid w:val="0071724B"/>
    <w:rsid w:val="00720B4B"/>
    <w:rsid w:val="00723C11"/>
    <w:rsid w:val="00726C84"/>
    <w:rsid w:val="007352F3"/>
    <w:rsid w:val="00742AB2"/>
    <w:rsid w:val="0074597C"/>
    <w:rsid w:val="00746D61"/>
    <w:rsid w:val="00753A16"/>
    <w:rsid w:val="00753C76"/>
    <w:rsid w:val="0077221F"/>
    <w:rsid w:val="00785E43"/>
    <w:rsid w:val="00786A65"/>
    <w:rsid w:val="00792F2E"/>
    <w:rsid w:val="00794BCB"/>
    <w:rsid w:val="007954DA"/>
    <w:rsid w:val="00795CB8"/>
    <w:rsid w:val="0079728C"/>
    <w:rsid w:val="007A3907"/>
    <w:rsid w:val="007A3960"/>
    <w:rsid w:val="007A41B0"/>
    <w:rsid w:val="007A5E15"/>
    <w:rsid w:val="007B0EA3"/>
    <w:rsid w:val="007B73F3"/>
    <w:rsid w:val="007C2BCB"/>
    <w:rsid w:val="007D07AC"/>
    <w:rsid w:val="007D4019"/>
    <w:rsid w:val="007D463C"/>
    <w:rsid w:val="007D53DC"/>
    <w:rsid w:val="007D690A"/>
    <w:rsid w:val="007E0718"/>
    <w:rsid w:val="007E0A12"/>
    <w:rsid w:val="007E0FAE"/>
    <w:rsid w:val="007E2E65"/>
    <w:rsid w:val="007F4315"/>
    <w:rsid w:val="008023C8"/>
    <w:rsid w:val="00806D63"/>
    <w:rsid w:val="0080790E"/>
    <w:rsid w:val="008101BC"/>
    <w:rsid w:val="00811CCE"/>
    <w:rsid w:val="008151F8"/>
    <w:rsid w:val="00817377"/>
    <w:rsid w:val="008234F6"/>
    <w:rsid w:val="008257B6"/>
    <w:rsid w:val="008259B5"/>
    <w:rsid w:val="00831127"/>
    <w:rsid w:val="00832817"/>
    <w:rsid w:val="00833F05"/>
    <w:rsid w:val="0083686F"/>
    <w:rsid w:val="008440BC"/>
    <w:rsid w:val="008469F4"/>
    <w:rsid w:val="008503D8"/>
    <w:rsid w:val="008539AF"/>
    <w:rsid w:val="00855960"/>
    <w:rsid w:val="00855F0E"/>
    <w:rsid w:val="00856FD5"/>
    <w:rsid w:val="00875976"/>
    <w:rsid w:val="00884C53"/>
    <w:rsid w:val="00884D47"/>
    <w:rsid w:val="00887522"/>
    <w:rsid w:val="00890732"/>
    <w:rsid w:val="008915E0"/>
    <w:rsid w:val="00896288"/>
    <w:rsid w:val="008971E0"/>
    <w:rsid w:val="008A3FB6"/>
    <w:rsid w:val="008B0849"/>
    <w:rsid w:val="008B1D06"/>
    <w:rsid w:val="008B1DAE"/>
    <w:rsid w:val="008B408D"/>
    <w:rsid w:val="008C7901"/>
    <w:rsid w:val="008D1417"/>
    <w:rsid w:val="008D52E8"/>
    <w:rsid w:val="008D7EE4"/>
    <w:rsid w:val="008F2F6F"/>
    <w:rsid w:val="00900491"/>
    <w:rsid w:val="00903BDC"/>
    <w:rsid w:val="0090551C"/>
    <w:rsid w:val="00905752"/>
    <w:rsid w:val="00910515"/>
    <w:rsid w:val="00911603"/>
    <w:rsid w:val="00914145"/>
    <w:rsid w:val="0091538E"/>
    <w:rsid w:val="009172CD"/>
    <w:rsid w:val="0092459C"/>
    <w:rsid w:val="00925615"/>
    <w:rsid w:val="00930346"/>
    <w:rsid w:val="00930E7E"/>
    <w:rsid w:val="0093222B"/>
    <w:rsid w:val="0093428F"/>
    <w:rsid w:val="00934C62"/>
    <w:rsid w:val="00936055"/>
    <w:rsid w:val="00937728"/>
    <w:rsid w:val="009404DC"/>
    <w:rsid w:val="0094254D"/>
    <w:rsid w:val="00942769"/>
    <w:rsid w:val="00944015"/>
    <w:rsid w:val="009450AD"/>
    <w:rsid w:val="00945A25"/>
    <w:rsid w:val="00945B30"/>
    <w:rsid w:val="00952FD3"/>
    <w:rsid w:val="00955B09"/>
    <w:rsid w:val="00956D99"/>
    <w:rsid w:val="00960743"/>
    <w:rsid w:val="009609CC"/>
    <w:rsid w:val="00960B5C"/>
    <w:rsid w:val="009624C5"/>
    <w:rsid w:val="00971CCA"/>
    <w:rsid w:val="00973486"/>
    <w:rsid w:val="009810C8"/>
    <w:rsid w:val="009879A8"/>
    <w:rsid w:val="0099161F"/>
    <w:rsid w:val="0099206C"/>
    <w:rsid w:val="009A2504"/>
    <w:rsid w:val="009A30A4"/>
    <w:rsid w:val="009A3310"/>
    <w:rsid w:val="009A538A"/>
    <w:rsid w:val="009A5C7A"/>
    <w:rsid w:val="009B0A07"/>
    <w:rsid w:val="009B47F6"/>
    <w:rsid w:val="009B507C"/>
    <w:rsid w:val="009C0629"/>
    <w:rsid w:val="009C0687"/>
    <w:rsid w:val="009C4EE6"/>
    <w:rsid w:val="009C65E5"/>
    <w:rsid w:val="009D133E"/>
    <w:rsid w:val="009D30A6"/>
    <w:rsid w:val="009E020F"/>
    <w:rsid w:val="009E0ABE"/>
    <w:rsid w:val="009E401B"/>
    <w:rsid w:val="009E5853"/>
    <w:rsid w:val="009E6235"/>
    <w:rsid w:val="009F0C5C"/>
    <w:rsid w:val="009F1A85"/>
    <w:rsid w:val="009F2902"/>
    <w:rsid w:val="009F3355"/>
    <w:rsid w:val="009F6231"/>
    <w:rsid w:val="009F763F"/>
    <w:rsid w:val="00A00ACA"/>
    <w:rsid w:val="00A0422A"/>
    <w:rsid w:val="00A04AD4"/>
    <w:rsid w:val="00A166C1"/>
    <w:rsid w:val="00A17B79"/>
    <w:rsid w:val="00A204E1"/>
    <w:rsid w:val="00A21E51"/>
    <w:rsid w:val="00A22275"/>
    <w:rsid w:val="00A2450B"/>
    <w:rsid w:val="00A259E6"/>
    <w:rsid w:val="00A26ED4"/>
    <w:rsid w:val="00A2765E"/>
    <w:rsid w:val="00A308D4"/>
    <w:rsid w:val="00A35DA6"/>
    <w:rsid w:val="00A521F5"/>
    <w:rsid w:val="00A52C88"/>
    <w:rsid w:val="00A52E39"/>
    <w:rsid w:val="00A53ADD"/>
    <w:rsid w:val="00A60B6F"/>
    <w:rsid w:val="00A652DF"/>
    <w:rsid w:val="00A7169A"/>
    <w:rsid w:val="00A76AEC"/>
    <w:rsid w:val="00A838F8"/>
    <w:rsid w:val="00A852D9"/>
    <w:rsid w:val="00A8549A"/>
    <w:rsid w:val="00A85A47"/>
    <w:rsid w:val="00A8665B"/>
    <w:rsid w:val="00A86C98"/>
    <w:rsid w:val="00A86CD4"/>
    <w:rsid w:val="00A91BD9"/>
    <w:rsid w:val="00A9385B"/>
    <w:rsid w:val="00A9487C"/>
    <w:rsid w:val="00A95E30"/>
    <w:rsid w:val="00A969CD"/>
    <w:rsid w:val="00AA204B"/>
    <w:rsid w:val="00AB5B8D"/>
    <w:rsid w:val="00AC0ABC"/>
    <w:rsid w:val="00AC2112"/>
    <w:rsid w:val="00AC3E43"/>
    <w:rsid w:val="00AC43EC"/>
    <w:rsid w:val="00AC4B1F"/>
    <w:rsid w:val="00AC7DF6"/>
    <w:rsid w:val="00AD23B8"/>
    <w:rsid w:val="00AD28FA"/>
    <w:rsid w:val="00AD391E"/>
    <w:rsid w:val="00AD7682"/>
    <w:rsid w:val="00AE2DAD"/>
    <w:rsid w:val="00AE6687"/>
    <w:rsid w:val="00AF21A0"/>
    <w:rsid w:val="00AF461F"/>
    <w:rsid w:val="00AF5142"/>
    <w:rsid w:val="00AF72F2"/>
    <w:rsid w:val="00B02303"/>
    <w:rsid w:val="00B06D3F"/>
    <w:rsid w:val="00B07DCC"/>
    <w:rsid w:val="00B12C18"/>
    <w:rsid w:val="00B133EC"/>
    <w:rsid w:val="00B14F3D"/>
    <w:rsid w:val="00B14FAC"/>
    <w:rsid w:val="00B16E53"/>
    <w:rsid w:val="00B304DA"/>
    <w:rsid w:val="00B35A79"/>
    <w:rsid w:val="00B3736F"/>
    <w:rsid w:val="00B37F0E"/>
    <w:rsid w:val="00B41B29"/>
    <w:rsid w:val="00B51508"/>
    <w:rsid w:val="00B5408B"/>
    <w:rsid w:val="00B56A99"/>
    <w:rsid w:val="00B60293"/>
    <w:rsid w:val="00B640AD"/>
    <w:rsid w:val="00B66AE8"/>
    <w:rsid w:val="00B67E54"/>
    <w:rsid w:val="00B7001E"/>
    <w:rsid w:val="00B7026E"/>
    <w:rsid w:val="00B71373"/>
    <w:rsid w:val="00B7167B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04AA"/>
    <w:rsid w:val="00BF11A4"/>
    <w:rsid w:val="00BF16CC"/>
    <w:rsid w:val="00BF34CE"/>
    <w:rsid w:val="00BF5CCA"/>
    <w:rsid w:val="00C0361F"/>
    <w:rsid w:val="00C05612"/>
    <w:rsid w:val="00C103E3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45E1B"/>
    <w:rsid w:val="00C55BDE"/>
    <w:rsid w:val="00C565D7"/>
    <w:rsid w:val="00C57B80"/>
    <w:rsid w:val="00C62472"/>
    <w:rsid w:val="00C63758"/>
    <w:rsid w:val="00C66CA3"/>
    <w:rsid w:val="00C73FE2"/>
    <w:rsid w:val="00C77795"/>
    <w:rsid w:val="00C81961"/>
    <w:rsid w:val="00C8273B"/>
    <w:rsid w:val="00C84036"/>
    <w:rsid w:val="00C866CC"/>
    <w:rsid w:val="00C86D55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2FD"/>
    <w:rsid w:val="00CF3BCD"/>
    <w:rsid w:val="00CF5943"/>
    <w:rsid w:val="00CF662D"/>
    <w:rsid w:val="00D003D8"/>
    <w:rsid w:val="00D0113C"/>
    <w:rsid w:val="00D03D69"/>
    <w:rsid w:val="00D05FC0"/>
    <w:rsid w:val="00D0635C"/>
    <w:rsid w:val="00D1473E"/>
    <w:rsid w:val="00D147F9"/>
    <w:rsid w:val="00D21573"/>
    <w:rsid w:val="00D25023"/>
    <w:rsid w:val="00D27B74"/>
    <w:rsid w:val="00D30E4B"/>
    <w:rsid w:val="00D31EBB"/>
    <w:rsid w:val="00D329AE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6856"/>
    <w:rsid w:val="00DB02F1"/>
    <w:rsid w:val="00DB03E1"/>
    <w:rsid w:val="00DB143C"/>
    <w:rsid w:val="00DB2F87"/>
    <w:rsid w:val="00DB4DFC"/>
    <w:rsid w:val="00DB4FF3"/>
    <w:rsid w:val="00DB6D62"/>
    <w:rsid w:val="00DC1275"/>
    <w:rsid w:val="00DC4122"/>
    <w:rsid w:val="00DC7188"/>
    <w:rsid w:val="00DC7642"/>
    <w:rsid w:val="00DD7926"/>
    <w:rsid w:val="00DE30DA"/>
    <w:rsid w:val="00DE355E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1A6C"/>
    <w:rsid w:val="00E237B0"/>
    <w:rsid w:val="00E265C0"/>
    <w:rsid w:val="00E35E02"/>
    <w:rsid w:val="00E36B0B"/>
    <w:rsid w:val="00E370C0"/>
    <w:rsid w:val="00E37306"/>
    <w:rsid w:val="00E417BE"/>
    <w:rsid w:val="00E422CC"/>
    <w:rsid w:val="00E50655"/>
    <w:rsid w:val="00E612F9"/>
    <w:rsid w:val="00E64F4F"/>
    <w:rsid w:val="00E66E4B"/>
    <w:rsid w:val="00E71424"/>
    <w:rsid w:val="00E775E7"/>
    <w:rsid w:val="00E82B65"/>
    <w:rsid w:val="00E82FFB"/>
    <w:rsid w:val="00E85D1D"/>
    <w:rsid w:val="00E8796C"/>
    <w:rsid w:val="00E91E92"/>
    <w:rsid w:val="00E93D4F"/>
    <w:rsid w:val="00E94053"/>
    <w:rsid w:val="00E97723"/>
    <w:rsid w:val="00EA262E"/>
    <w:rsid w:val="00EA485B"/>
    <w:rsid w:val="00EA6F4C"/>
    <w:rsid w:val="00EB07C9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1CA2"/>
    <w:rsid w:val="00EF2895"/>
    <w:rsid w:val="00EF37B7"/>
    <w:rsid w:val="00F01150"/>
    <w:rsid w:val="00F12F8A"/>
    <w:rsid w:val="00F162A3"/>
    <w:rsid w:val="00F16DD6"/>
    <w:rsid w:val="00F17127"/>
    <w:rsid w:val="00F20D0F"/>
    <w:rsid w:val="00F2488D"/>
    <w:rsid w:val="00F24C38"/>
    <w:rsid w:val="00F255F3"/>
    <w:rsid w:val="00F26CB3"/>
    <w:rsid w:val="00F27942"/>
    <w:rsid w:val="00F305FD"/>
    <w:rsid w:val="00F40CCC"/>
    <w:rsid w:val="00F56E2D"/>
    <w:rsid w:val="00F579D5"/>
    <w:rsid w:val="00F57BA4"/>
    <w:rsid w:val="00F60D28"/>
    <w:rsid w:val="00F73468"/>
    <w:rsid w:val="00F74B27"/>
    <w:rsid w:val="00F76341"/>
    <w:rsid w:val="00F80A28"/>
    <w:rsid w:val="00F8631F"/>
    <w:rsid w:val="00F933F2"/>
    <w:rsid w:val="00F93C1D"/>
    <w:rsid w:val="00FA4360"/>
    <w:rsid w:val="00FA714C"/>
    <w:rsid w:val="00FB0BC8"/>
    <w:rsid w:val="00FB20CE"/>
    <w:rsid w:val="00FB625C"/>
    <w:rsid w:val="00FB6908"/>
    <w:rsid w:val="00FB7C10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FC3F7BC4-1AE2-4118-B966-4FC84766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9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590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590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9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10590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0105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0590"/>
  </w:style>
  <w:style w:type="character" w:customStyle="1" w:styleId="Heading1Char">
    <w:name w:val="Heading 1 Char"/>
    <w:basedOn w:val="DefaultParagraphFont"/>
    <w:link w:val="Heading1"/>
    <w:uiPriority w:val="9"/>
    <w:rsid w:val="00010590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590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590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010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010590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010590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1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010590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01059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105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0590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010590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010590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010590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010590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01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0590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0590"/>
  </w:style>
  <w:style w:type="character" w:customStyle="1" w:styleId="DateChar">
    <w:name w:val="Date Char"/>
    <w:basedOn w:val="DefaultParagraphFont"/>
    <w:link w:val="Date"/>
    <w:uiPriority w:val="99"/>
    <w:semiHidden/>
    <w:rsid w:val="00010590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010590"/>
  </w:style>
  <w:style w:type="paragraph" w:styleId="TOC2">
    <w:name w:val="toc 2"/>
    <w:basedOn w:val="Normal"/>
    <w:next w:val="Normal"/>
    <w:autoRedefine/>
    <w:uiPriority w:val="39"/>
    <w:unhideWhenUsed/>
    <w:rsid w:val="00010590"/>
    <w:pPr>
      <w:ind w:leftChars="200" w:left="425"/>
    </w:pPr>
  </w:style>
  <w:style w:type="character" w:customStyle="1" w:styleId="ng-binding">
    <w:name w:val="ng-binding"/>
    <w:basedOn w:val="DefaultParagraphFont"/>
    <w:rsid w:val="00010590"/>
  </w:style>
  <w:style w:type="paragraph" w:styleId="NormalWeb">
    <w:name w:val="Normal (Web)"/>
    <w:basedOn w:val="Normal"/>
    <w:uiPriority w:val="99"/>
    <w:unhideWhenUsed/>
    <w:rsid w:val="000105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010590"/>
  </w:style>
  <w:style w:type="paragraph" w:customStyle="1" w:styleId="a1">
    <w:name w:val="코드표"/>
    <w:basedOn w:val="Normal"/>
    <w:link w:val="Char1"/>
    <w:qFormat/>
    <w:rsid w:val="00010590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010590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010590"/>
  </w:style>
  <w:style w:type="character" w:customStyle="1" w:styleId="im">
    <w:name w:val="im"/>
    <w:basedOn w:val="DefaultParagraphFont"/>
    <w:rsid w:val="00010590"/>
  </w:style>
  <w:style w:type="paragraph" w:customStyle="1" w:styleId="a2">
    <w:name w:val="바탕글"/>
    <w:basedOn w:val="Normal"/>
    <w:rsid w:val="0001059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01059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01059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01059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01059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01059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01059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01059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01059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01059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01059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010590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010590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customStyle="1" w:styleId="1Char0">
    <w:name w:val="제목 1 Char"/>
    <w:basedOn w:val="DefaultParagraphFont"/>
    <w:uiPriority w:val="9"/>
    <w:rsid w:val="00B71373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DefaultParagraphFont"/>
    <w:uiPriority w:val="9"/>
    <w:rsid w:val="00B71373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DefaultParagraphFont"/>
    <w:uiPriority w:val="9"/>
    <w:rsid w:val="00B71373"/>
    <w:rPr>
      <w:rFonts w:asciiTheme="majorHAnsi" w:eastAsia="돋움" w:hAnsiTheme="majorHAnsi" w:cstheme="majorBidi"/>
      <w:b/>
      <w:sz w:val="24"/>
    </w:rPr>
  </w:style>
  <w:style w:type="character" w:customStyle="1" w:styleId="Char4">
    <w:name w:val="머리글 Char"/>
    <w:basedOn w:val="DefaultParagraphFont"/>
    <w:uiPriority w:val="99"/>
    <w:rsid w:val="00B71373"/>
    <w:rPr>
      <w:rFonts w:ascii="굴림체" w:eastAsia="굴림체"/>
    </w:rPr>
  </w:style>
  <w:style w:type="character" w:customStyle="1" w:styleId="Char5">
    <w:name w:val="바닥글 Char"/>
    <w:basedOn w:val="DefaultParagraphFont"/>
    <w:uiPriority w:val="99"/>
    <w:rsid w:val="00B71373"/>
    <w:rPr>
      <w:rFonts w:ascii="굴림체" w:eastAsia="굴림체"/>
    </w:rPr>
  </w:style>
  <w:style w:type="character" w:customStyle="1" w:styleId="Char6">
    <w:name w:val="날짜 Char"/>
    <w:basedOn w:val="DefaultParagraphFont"/>
    <w:uiPriority w:val="99"/>
    <w:semiHidden/>
    <w:rsid w:val="00B71373"/>
    <w:rPr>
      <w:rFonts w:ascii="굴림체" w:eastAsia="굴림체"/>
    </w:rPr>
  </w:style>
  <w:style w:type="character" w:customStyle="1" w:styleId="4Char">
    <w:name w:val="제목 4 Char"/>
    <w:basedOn w:val="DefaultParagraphFont"/>
    <w:uiPriority w:val="9"/>
    <w:rsid w:val="00B71373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1698</TotalTime>
  <Pages>18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703</cp:revision>
  <dcterms:created xsi:type="dcterms:W3CDTF">2016-08-30T14:19:00Z</dcterms:created>
  <dcterms:modified xsi:type="dcterms:W3CDTF">2023-04-17T06:15:00Z</dcterms:modified>
</cp:coreProperties>
</file>